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85AE" w14:textId="77777777" w:rsidR="00A979E1" w:rsidRDefault="00B20226" w:rsidP="00A979E1">
      <w:pPr>
        <w:pStyle w:val="Titel"/>
      </w:pPr>
      <w:sdt>
        <w:sdtPr>
          <w:alias w:val="Besprechungstitel eingeben:"/>
          <w:tag w:val="Besprechungstitel eingeben:"/>
          <w:id w:val="745540532"/>
          <w:placeholder>
            <w:docPart w:val="65E13D2CDEF64D7188ACB73165D9B9C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Titel der Besprechung</w:t>
          </w:r>
        </w:sdtContent>
      </w:sdt>
      <w:r w:rsidR="00A979E1">
        <w:rPr>
          <w:lang w:bidi="de-DE"/>
        </w:rPr>
        <w:t xml:space="preserve"> </w:t>
      </w:r>
      <w:sdt>
        <w:sdtPr>
          <w:alias w:val="Vertikale Trennlinie:"/>
          <w:tag w:val="Vertikale Trennlinie:"/>
          <w:id w:val="1874568466"/>
          <w:placeholder>
            <w:docPart w:val="A0DB497847AD448FB0835756C598AA69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|</w:t>
          </w:r>
        </w:sdtContent>
      </w:sdt>
      <w:r w:rsidR="00A979E1">
        <w:rPr>
          <w:lang w:bidi="de-DE"/>
        </w:rPr>
        <w:t xml:space="preserve"> </w:t>
      </w:r>
      <w:sdt>
        <w:sdtPr>
          <w:rPr>
            <w:rStyle w:val="SchwacherVerweis"/>
          </w:rPr>
          <w:alias w:val="Protokolle:"/>
          <w:tag w:val="Protokolle:"/>
          <w:id w:val="324875599"/>
          <w:placeholder>
            <w:docPart w:val="4FBE0B8227DA4EBA80AD53D66924AED7"/>
          </w:placeholder>
          <w:temporary/>
          <w:showingPlcHdr/>
          <w15:appearance w15:val="hidden"/>
        </w:sdtPr>
        <w:sdtEndPr>
          <w:rPr>
            <w:rStyle w:val="Absatz-Standardschriftart"/>
            <w:caps w:val="0"/>
          </w:rPr>
        </w:sdtEndPr>
        <w:sdtContent>
          <w:r w:rsidR="00CB50F2" w:rsidRPr="00CB50F2">
            <w:rPr>
              <w:rStyle w:val="SchwacherVerweis"/>
              <w:lang w:bidi="de-DE"/>
            </w:rPr>
            <w:t>Protokolle</w:t>
          </w:r>
        </w:sdtContent>
      </w:sdt>
    </w:p>
    <w:p w14:paraId="40204E3C" w14:textId="77777777" w:rsidR="00A979E1" w:rsidRDefault="00B20226" w:rsidP="00A979E1">
      <w:pPr>
        <w:pStyle w:val="berschrift2"/>
      </w:pPr>
      <w:sdt>
        <w:sdtPr>
          <w:alias w:val="Datum und Uhrzeit der Besprechung:"/>
          <w:tag w:val="Datum und Uhrzeit der Besprechung:"/>
          <w:id w:val="712006246"/>
          <w:placeholder>
            <w:docPart w:val="EF0B0E3EE2B74531AF813DF98CCF6360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Datum der Besprechung | Uhrzeit</w:t>
          </w:r>
        </w:sdtContent>
      </w:sdt>
      <w:r w:rsidR="00A979E1">
        <w:rPr>
          <w:lang w:bidi="de-DE"/>
        </w:rPr>
        <w:t xml:space="preserve"> </w:t>
      </w:r>
      <w:sdt>
        <w:sdtPr>
          <w:rPr>
            <w:rStyle w:val="SchwacheHervorhebung"/>
          </w:rPr>
          <w:alias w:val="Datum eingeben:"/>
          <w:tag w:val="Datum eingeben:"/>
          <w:id w:val="-932354384"/>
          <w:placeholder>
            <w:docPart w:val="BF87A2A5E3214E909564F4E256C996B8"/>
          </w:placeholder>
          <w:temporary/>
          <w:showingPlcHdr/>
          <w15:appearance w15:val="hidden"/>
        </w:sdtPr>
        <w:sdtEndPr>
          <w:rPr>
            <w:rStyle w:val="SchwacheHervorhebung"/>
          </w:rPr>
        </w:sdtEndPr>
        <w:sdtContent>
          <w:r w:rsidR="00A979E1" w:rsidRPr="003665F5">
            <w:rPr>
              <w:rStyle w:val="SchwacheHervorhebung"/>
              <w:lang w:bidi="de-DE"/>
            </w:rPr>
            <w:t>Datum</w:t>
          </w:r>
        </w:sdtContent>
      </w:sdt>
      <w:r w:rsidR="00A979E1" w:rsidRPr="003665F5">
        <w:rPr>
          <w:rStyle w:val="SchwacheHervorhebung"/>
          <w:lang w:bidi="de-DE"/>
        </w:rPr>
        <w:t xml:space="preserve"> | </w:t>
      </w:r>
      <w:sdt>
        <w:sdtPr>
          <w:rPr>
            <w:rStyle w:val="SchwacheHervorhebung"/>
          </w:rPr>
          <w:alias w:val="Uhrzeit eingeben:"/>
          <w:tag w:val="Uhrzeit eingeben:"/>
          <w:id w:val="1573844241"/>
          <w:placeholder>
            <w:docPart w:val="ACE6CBAC3F844A65AB1D67D1E6ABA24F"/>
          </w:placeholder>
          <w:temporary/>
          <w:showingPlcHdr/>
          <w15:appearance w15:val="hidden"/>
        </w:sdtPr>
        <w:sdtEndPr>
          <w:rPr>
            <w:rStyle w:val="SchwacheHervorhebung"/>
          </w:rPr>
        </w:sdtEndPr>
        <w:sdtContent>
          <w:r w:rsidR="00A979E1" w:rsidRPr="003665F5">
            <w:rPr>
              <w:rStyle w:val="SchwacheHervorhebung"/>
              <w:lang w:bidi="de-DE"/>
            </w:rPr>
            <w:t>Uhrzeit</w:t>
          </w:r>
        </w:sdtContent>
      </w:sdt>
      <w:r w:rsidR="00A979E1">
        <w:rPr>
          <w:lang w:bidi="de-DE"/>
        </w:rPr>
        <w:t xml:space="preserve"> | </w:t>
      </w:r>
      <w:sdt>
        <w:sdtPr>
          <w:alias w:val="Ort der Besprechung:"/>
          <w:tag w:val="Ort der Besprechung:"/>
          <w:id w:val="1910582416"/>
          <w:placeholder>
            <w:docPart w:val="BF1926FCD90541D18F1717EEA3A137B2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Ort der Besprechung</w:t>
          </w:r>
        </w:sdtContent>
      </w:sdt>
      <w:r w:rsidR="00A979E1">
        <w:rPr>
          <w:lang w:bidi="de-DE"/>
        </w:rPr>
        <w:t xml:space="preserve"> </w:t>
      </w:r>
      <w:sdt>
        <w:sdtPr>
          <w:rPr>
            <w:rStyle w:val="SchwacheHervorhebung"/>
          </w:rPr>
          <w:alias w:val="Ort eingeben:"/>
          <w:tag w:val="Ort eingeben:"/>
          <w:id w:val="465398058"/>
          <w:placeholder>
            <w:docPart w:val="37C257D3039D45A8A360BD977F25C4F6"/>
          </w:placeholder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Ort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esprechungsinformations-Layouttabelle"/>
      </w:tblPr>
      <w:tblGrid>
        <w:gridCol w:w="5233"/>
        <w:gridCol w:w="5233"/>
      </w:tblGrid>
      <w:tr w:rsidR="00A979E1" w14:paraId="7BCD9E5B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le für die Person, die die Besprechung einberuft, die Art der Besprechung, den Moderator, den Protokollführer und den Zeitnehmer"/>
            </w:tblPr>
            <w:tblGrid>
              <w:gridCol w:w="2333"/>
              <w:gridCol w:w="2890"/>
            </w:tblGrid>
            <w:tr w:rsidR="00A979E1" w14:paraId="506345A7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2662E76" w14:textId="77777777" w:rsidR="00A979E1" w:rsidRPr="00A979E1" w:rsidRDefault="00B20226" w:rsidP="00A979E1">
                  <w:pPr>
                    <w:pStyle w:val="berschrift3"/>
                  </w:pPr>
                  <w:sdt>
                    <w:sdtPr>
                      <w:alias w:val="Besprechung einberufen durch:"/>
                      <w:tag w:val="Besprechung einberufen durch:"/>
                      <w:id w:val="1112008097"/>
                      <w:placeholder>
                        <w:docPart w:val="0697AB15980C49848CBEC7BF41DCD20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de-DE"/>
                        </w:rPr>
                        <w:t>Besprechung einberufen durch</w:t>
                      </w:r>
                    </w:sdtContent>
                  </w:sdt>
                </w:p>
              </w:tc>
              <w:sdt>
                <w:sdtPr>
                  <w:alias w:val="Namen eingeben:"/>
                  <w:tag w:val="Namen eingeben:"/>
                  <w:id w:val="882985375"/>
                  <w:placeholder>
                    <w:docPart w:val="A88D37A177CC43F4B048BE1E8E2DA80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15113678" w14:textId="77777777" w:rsidR="00A979E1" w:rsidRDefault="00A979E1" w:rsidP="00D578F4">
                      <w:pPr>
                        <w:spacing w:after="0"/>
                      </w:pPr>
                      <w:r>
                        <w:rPr>
                          <w:lang w:bidi="de-DE"/>
                        </w:rPr>
                        <w:t>Name</w:t>
                      </w:r>
                    </w:p>
                  </w:tc>
                </w:sdtContent>
              </w:sdt>
            </w:tr>
            <w:tr w:rsidR="00A979E1" w14:paraId="13A6C8E2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0B73EA05" w14:textId="77777777" w:rsidR="00A979E1" w:rsidRPr="00A979E1" w:rsidRDefault="00B20226" w:rsidP="00A979E1">
                  <w:pPr>
                    <w:pStyle w:val="berschrift3"/>
                  </w:pPr>
                  <w:sdt>
                    <w:sdtPr>
                      <w:alias w:val="Art der Besprechung:"/>
                      <w:tag w:val="Art der Besprechung:"/>
                      <w:id w:val="1356456911"/>
                      <w:placeholder>
                        <w:docPart w:val="1C0FBE11F7A34B389B8677FBCCF96F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de-DE"/>
                        </w:rPr>
                        <w:t>Art der Besprechung</w:t>
                      </w:r>
                    </w:sdtContent>
                  </w:sdt>
                </w:p>
              </w:tc>
              <w:sdt>
                <w:sdtPr>
                  <w:alias w:val="Zweck eingeben:"/>
                  <w:tag w:val="Zweck eingeben:"/>
                  <w:id w:val="-1539655202"/>
                  <w:placeholder>
                    <w:docPart w:val="A5DF3B05BB9B44B58D1481721DA3B1C9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78E566D4" w14:textId="77777777" w:rsidR="00A979E1" w:rsidRDefault="00A979E1" w:rsidP="00D578F4">
                      <w:pPr>
                        <w:spacing w:after="0"/>
                      </w:pPr>
                      <w:r>
                        <w:rPr>
                          <w:lang w:bidi="de-DE"/>
                        </w:rPr>
                        <w:t>Zweck</w:t>
                      </w:r>
                    </w:p>
                  </w:tc>
                </w:sdtContent>
              </w:sdt>
            </w:tr>
            <w:tr w:rsidR="00A979E1" w14:paraId="6BBE499A" w14:textId="77777777" w:rsidTr="00D578F4">
              <w:sdt>
                <w:sdtPr>
                  <w:alias w:val="Moderator:"/>
                  <w:tag w:val="Moderator:"/>
                  <w:id w:val="-1618515975"/>
                  <w:placeholder>
                    <w:docPart w:val="A9ED763FE5EF49C59302A3065D0D083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0752EF1" w14:textId="77777777" w:rsidR="00A979E1" w:rsidRPr="00A979E1" w:rsidRDefault="00A979E1" w:rsidP="00A979E1">
                      <w:pPr>
                        <w:pStyle w:val="berschrift3"/>
                      </w:pPr>
                      <w:r w:rsidRPr="00A979E1">
                        <w:rPr>
                          <w:lang w:bidi="de-DE"/>
                        </w:rPr>
                        <w:t>Moderator</w:t>
                      </w:r>
                    </w:p>
                  </w:tc>
                </w:sdtContent>
              </w:sdt>
              <w:sdt>
                <w:sdtPr>
                  <w:alias w:val="Namen eingeben:"/>
                  <w:tag w:val="Namen eingeben:"/>
                  <w:id w:val="-582762193"/>
                  <w:placeholder>
                    <w:docPart w:val="A88D37A177CC43F4B048BE1E8E2DA80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2A9686CE" w14:textId="77777777" w:rsidR="00A979E1" w:rsidRDefault="00925494" w:rsidP="00D578F4">
                      <w:pPr>
                        <w:spacing w:after="0"/>
                      </w:pPr>
                      <w:r>
                        <w:rPr>
                          <w:lang w:bidi="de-DE"/>
                        </w:rPr>
                        <w:t>Name</w:t>
                      </w:r>
                    </w:p>
                  </w:tc>
                </w:sdtContent>
              </w:sdt>
            </w:tr>
            <w:tr w:rsidR="00A979E1" w14:paraId="0D43C489" w14:textId="77777777" w:rsidTr="00D578F4">
              <w:sdt>
                <w:sdtPr>
                  <w:alias w:val="Protokollführer:"/>
                  <w:tag w:val="Protokollführer:"/>
                  <w:id w:val="-1961940283"/>
                  <w:placeholder>
                    <w:docPart w:val="D369EC5DC1644EE4A1DFEE1DC83CA47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E1A8A32" w14:textId="77777777" w:rsidR="00A979E1" w:rsidRPr="00A979E1" w:rsidRDefault="00A979E1" w:rsidP="00A979E1">
                      <w:pPr>
                        <w:pStyle w:val="berschrift3"/>
                      </w:pPr>
                      <w:r w:rsidRPr="00A979E1">
                        <w:rPr>
                          <w:lang w:bidi="de-DE"/>
                        </w:rPr>
                        <w:t>Protokollführer</w:t>
                      </w:r>
                    </w:p>
                  </w:tc>
                </w:sdtContent>
              </w:sdt>
              <w:sdt>
                <w:sdtPr>
                  <w:alias w:val="Namen eingeben:"/>
                  <w:tag w:val="Namen eingeben:"/>
                  <w:id w:val="-2138095640"/>
                  <w:placeholder>
                    <w:docPart w:val="A88D37A177CC43F4B048BE1E8E2DA80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5B34A250" w14:textId="77777777" w:rsidR="00A979E1" w:rsidRDefault="00925494" w:rsidP="00D578F4">
                      <w:pPr>
                        <w:spacing w:after="0"/>
                      </w:pPr>
                      <w:r>
                        <w:rPr>
                          <w:lang w:bidi="de-DE"/>
                        </w:rPr>
                        <w:t>Name</w:t>
                      </w:r>
                    </w:p>
                  </w:tc>
                </w:sdtContent>
              </w:sdt>
            </w:tr>
            <w:tr w:rsidR="00A979E1" w14:paraId="7D333D4F" w14:textId="77777777" w:rsidTr="00D578F4">
              <w:sdt>
                <w:sdtPr>
                  <w:alias w:val="Zeitnehmer:"/>
                  <w:tag w:val="Zeitnehmer:"/>
                  <w:id w:val="2113625791"/>
                  <w:placeholder>
                    <w:docPart w:val="27959C4CE5824B10A8BC4AD19BFD5A3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BD77DB4" w14:textId="77777777" w:rsidR="00A979E1" w:rsidRPr="00A979E1" w:rsidRDefault="00A979E1" w:rsidP="00A979E1">
                      <w:pPr>
                        <w:pStyle w:val="berschrift3"/>
                      </w:pPr>
                      <w:r w:rsidRPr="00A979E1">
                        <w:rPr>
                          <w:lang w:bidi="de-DE"/>
                        </w:rPr>
                        <w:t>Zeitnehmer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alias w:val="Namen eingeben:"/>
                    <w:tag w:val="Namen eingeben:"/>
                    <w:id w:val="-90628238"/>
                    <w:placeholder>
                      <w:docPart w:val="A88D37A177CC43F4B048BE1E8E2DA80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4FE5C9A" w14:textId="77777777" w:rsidR="00A979E1" w:rsidRDefault="00925494" w:rsidP="00D578F4">
                      <w:pPr>
                        <w:spacing w:after="0"/>
                      </w:pPr>
                      <w:r>
                        <w:rPr>
                          <w:lang w:bidi="de-DE"/>
                        </w:rPr>
                        <w:t>Name</w:t>
                      </w:r>
                    </w:p>
                  </w:sdtContent>
                </w:sdt>
              </w:tc>
            </w:tr>
          </w:tbl>
          <w:p w14:paraId="31C3F6D6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45E14263" w14:textId="77777777" w:rsidR="00A979E1" w:rsidRPr="00137619" w:rsidRDefault="00B20226" w:rsidP="00D578F4">
            <w:pPr>
              <w:spacing w:after="0"/>
            </w:pPr>
            <w:sdt>
              <w:sdtPr>
                <w:alias w:val="Teilnehmer:"/>
                <w:tag w:val="Teilnehmer:"/>
                <w:id w:val="-702396967"/>
                <w:placeholder>
                  <w:docPart w:val="ECB8D05B4F31430FA97A97BF8390614E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rPr>
                    <w:lang w:bidi="de-DE"/>
                  </w:rPr>
                  <w:t>Teilnehmer</w:t>
                </w:r>
              </w:sdtContent>
            </w:sdt>
          </w:p>
          <w:p w14:paraId="6DBCB737" w14:textId="77777777" w:rsidR="00A979E1" w:rsidRDefault="00B20226" w:rsidP="00D578F4">
            <w:pPr>
              <w:spacing w:after="0"/>
            </w:pPr>
            <w:sdt>
              <w:sdtPr>
                <w:alias w:val="Teilnehmer 1 eingeben:"/>
                <w:tag w:val="Teilnehmer 1 eingeben:"/>
                <w:id w:val="1493522722"/>
                <w:placeholder>
                  <w:docPart w:val="C18BF66D9152400D8C4254A2E11E1902"/>
                </w:placeholder>
                <w:temporary/>
                <w:showingPlcHdr/>
                <w15:appearance w15:val="hidden"/>
              </w:sdtPr>
              <w:sdtEndPr/>
              <w:sdtContent>
                <w:r w:rsidR="00A979E1">
                  <w:rPr>
                    <w:lang w:bidi="de-DE"/>
                  </w:rPr>
                  <w:t>Teilnehmer</w:t>
                </w:r>
              </w:sdtContent>
            </w:sdt>
          </w:p>
        </w:tc>
      </w:tr>
    </w:tbl>
    <w:p w14:paraId="1A41001F" w14:textId="77777777" w:rsidR="00A979E1" w:rsidRDefault="00B20226" w:rsidP="00A979E1">
      <w:pPr>
        <w:pStyle w:val="berschrift1"/>
      </w:pPr>
      <w:sdt>
        <w:sdtPr>
          <w:alias w:val="Themen der Agenda:"/>
          <w:tag w:val="Themen der Agenda:"/>
          <w:id w:val="-877550984"/>
          <w:placeholder>
            <w:docPart w:val="4ADAAB3F535A45E38CB87EB1413826A0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Themen der Agenda</w:t>
          </w:r>
        </w:sdtContent>
      </w:sdt>
    </w:p>
    <w:p w14:paraId="4AAE70DD" w14:textId="77777777" w:rsidR="00A979E1" w:rsidRDefault="00B20226" w:rsidP="00A979E1">
      <w:pPr>
        <w:pStyle w:val="berschrift2"/>
      </w:pPr>
      <w:sdt>
        <w:sdtPr>
          <w:alias w:val="Agenda 1, geplante Zeit:"/>
          <w:tag w:val="Agenda 1, geplante Zeit:"/>
          <w:id w:val="-548305236"/>
          <w:placeholder>
            <w:docPart w:val="8E9BC7C8485F4053AB944C7B288AD5D4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Geplante Dauer</w:t>
          </w:r>
        </w:sdtContent>
      </w:sdt>
      <w:r w:rsidR="00A979E1">
        <w:rPr>
          <w:lang w:bidi="de-DE"/>
        </w:rPr>
        <w:t xml:space="preserve"> | </w:t>
      </w:r>
      <w:sdt>
        <w:sdtPr>
          <w:rPr>
            <w:rStyle w:val="SchwacheHervorhebung"/>
          </w:rPr>
          <w:alias w:val="Agenda 1, Zeit eingeben:"/>
          <w:tag w:val="Agenda 1, Zeit eingeben:"/>
          <w:id w:val="252406536"/>
          <w:placeholder>
            <w:docPart w:val="9FA3084A357B4110B14562049D21C574"/>
          </w:placeholder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Zeit</w:t>
          </w:r>
        </w:sdtContent>
      </w:sdt>
      <w:r w:rsidR="00A979E1">
        <w:rPr>
          <w:lang w:bidi="de-DE"/>
        </w:rPr>
        <w:t xml:space="preserve"> | </w:t>
      </w:r>
      <w:sdt>
        <w:sdtPr>
          <w:alias w:val="Agenda 1, Thema der Agenda:"/>
          <w:tag w:val="Agenda 1, Thema der Agenda:"/>
          <w:id w:val="-1734764758"/>
          <w:placeholder>
            <w:docPart w:val="7C35AE67B3CB4CB98582509B3DA3E8FA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Thema der Agenda</w:t>
          </w:r>
        </w:sdtContent>
      </w:sdt>
      <w:r w:rsidR="00A979E1">
        <w:rPr>
          <w:lang w:bidi="de-DE"/>
        </w:rPr>
        <w:t xml:space="preserve"> </w:t>
      </w:r>
      <w:sdt>
        <w:sdtPr>
          <w:rPr>
            <w:rStyle w:val="SchwacheHervorhebung"/>
          </w:rPr>
          <w:alias w:val="Agenda 1, Thema eingeben:"/>
          <w:tag w:val="Agenda 1, Thema eingeben:"/>
          <w:id w:val="-1834833282"/>
          <w:placeholder>
            <w:docPart w:val="109FDD718E2B40BDAA8B792D3964363A"/>
          </w:placeholder>
          <w:temporary/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Thema</w:t>
          </w:r>
        </w:sdtContent>
      </w:sdt>
      <w:r w:rsidR="00A979E1">
        <w:rPr>
          <w:lang w:bidi="de-DE"/>
        </w:rPr>
        <w:t xml:space="preserve"> | </w:t>
      </w:r>
      <w:sdt>
        <w:sdtPr>
          <w:alias w:val="Agenda 1, Referent:"/>
          <w:tag w:val="Agenda 1, Referent:"/>
          <w:id w:val="-1972813609"/>
          <w:placeholder>
            <w:docPart w:val="A0FCF51F8C7C45EA88C6738E54B1CA6F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Referent</w:t>
          </w:r>
        </w:sdtContent>
      </w:sdt>
      <w:r w:rsidR="00A979E1">
        <w:rPr>
          <w:lang w:bidi="de-DE"/>
        </w:rPr>
        <w:t xml:space="preserve"> </w:t>
      </w:r>
      <w:sdt>
        <w:sdtPr>
          <w:rPr>
            <w:rStyle w:val="SchwacheHervorhebung"/>
          </w:rPr>
          <w:alias w:val="Agenda 1, Namen eingeben:"/>
          <w:tag w:val="Agenda 1, Namen eingeben:"/>
          <w:id w:val="1143621387"/>
          <w:placeholder>
            <w:docPart w:val="0A0EF10A01E344D8B923D7323759050D"/>
          </w:placeholder>
          <w:temporary/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Name</w:t>
          </w:r>
        </w:sdtContent>
      </w:sdt>
    </w:p>
    <w:p w14:paraId="212CB2B1" w14:textId="77777777" w:rsidR="00A979E1" w:rsidRDefault="00B20226" w:rsidP="00A979E1">
      <w:sdt>
        <w:sdtPr>
          <w:alias w:val="Agenda 1, Diskussion:"/>
          <w:tag w:val="Agenda 1, Diskussion:"/>
          <w:id w:val="951674875"/>
          <w:placeholder>
            <w:docPart w:val="E5442DAB142E46EAA5570ECBD763A412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Diskussion</w:t>
          </w:r>
        </w:sdtContent>
      </w:sdt>
      <w:r w:rsidR="00A979E1">
        <w:rPr>
          <w:lang w:bidi="de-DE"/>
        </w:rPr>
        <w:t xml:space="preserve"> </w:t>
      </w:r>
      <w:sdt>
        <w:sdtPr>
          <w:alias w:val="Agenda 1, Unterhaltung eingeben:"/>
          <w:tag w:val="Agenda 1, Unterhaltung eingeben:"/>
          <w:id w:val="983351720"/>
          <w:placeholder>
            <w:docPart w:val="1F3A1C2207DA440881AFC81F4DE16344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Unterhaltung</w:t>
          </w:r>
        </w:sdtContent>
      </w:sdt>
    </w:p>
    <w:p w14:paraId="4ACFF310" w14:textId="77777777" w:rsidR="00A979E1" w:rsidRDefault="00B20226" w:rsidP="00A979E1">
      <w:sdt>
        <w:sdtPr>
          <w:alias w:val="Agenda 1, Fazit:"/>
          <w:tag w:val="Agenda 1, Fazit:"/>
          <w:id w:val="1265507262"/>
          <w:placeholder>
            <w:docPart w:val="E5348E5CEBC14575B379391A5F205B4C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Fazit</w:t>
          </w:r>
        </w:sdtContent>
      </w:sdt>
      <w:r w:rsidR="00A979E1">
        <w:rPr>
          <w:lang w:bidi="de-DE"/>
        </w:rPr>
        <w:t xml:space="preserve"> </w:t>
      </w:r>
      <w:sdt>
        <w:sdtPr>
          <w:alias w:val="Agenda 1, Schlussbemerkung eingeben:"/>
          <w:tag w:val="Agenda 1, Schlussbemerkung eingeben:"/>
          <w:id w:val="-1232158815"/>
          <w:placeholder>
            <w:docPart w:val="D2E34E193FE7475992170D8982EB14B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Schlussbemerkung</w:t>
          </w:r>
        </w:sdtContent>
      </w:sdt>
    </w:p>
    <w:tbl>
      <w:tblPr>
        <w:tblStyle w:val="Sitzungsprotokoll"/>
        <w:tblW w:w="5000" w:type="pct"/>
        <w:tblLayout w:type="fixed"/>
        <w:tblLook w:val="04A0" w:firstRow="1" w:lastRow="0" w:firstColumn="1" w:lastColumn="0" w:noHBand="0" w:noVBand="1"/>
        <w:tblDescription w:val="Aktionspunkt-Informationstabelle für Agenda 1"/>
      </w:tblPr>
      <w:tblGrid>
        <w:gridCol w:w="6102"/>
        <w:gridCol w:w="2182"/>
        <w:gridCol w:w="2182"/>
      </w:tblGrid>
      <w:tr w:rsidR="00A979E1" w:rsidRPr="00E52810" w14:paraId="253DF471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26AC8096" w14:textId="77777777" w:rsidR="00CB50F2" w:rsidRPr="00E52810" w:rsidRDefault="00B20226" w:rsidP="00E52810">
            <w:sdt>
              <w:sdtPr>
                <w:alias w:val="Agenda 1, Aktionspunkte:"/>
                <w:tag w:val="Agenda 1, Aktionspunkte:"/>
                <w:id w:val="810443476"/>
                <w:placeholder>
                  <w:docPart w:val="69784EA3527F4409A09E14D6EA789377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bidi="de-DE"/>
                  </w:rPr>
                  <w:t>Aktionspunkte</w:t>
                </w:r>
              </w:sdtContent>
            </w:sdt>
          </w:p>
        </w:tc>
        <w:sdt>
          <w:sdtPr>
            <w:alias w:val="Agenda 1, Zuständige Person:"/>
            <w:tag w:val="Agenda 1, Zuständige Person:"/>
            <w:id w:val="352783267"/>
            <w:placeholder>
              <w:docPart w:val="1802CE69E86E48C7873913257AFE25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2CDB0D1" w14:textId="77777777" w:rsidR="00A979E1" w:rsidRPr="00E52810" w:rsidRDefault="00A979E1" w:rsidP="00E52810">
                <w:r w:rsidRPr="00E52810">
                  <w:rPr>
                    <w:lang w:bidi="de-DE"/>
                  </w:rPr>
                  <w:t>Zuständige Person</w:t>
                </w:r>
              </w:p>
            </w:tc>
          </w:sdtContent>
        </w:sdt>
        <w:sdt>
          <w:sdtPr>
            <w:alias w:val="Agenda 1, Stichtag:"/>
            <w:tag w:val="Agenda 1, Stichtag:"/>
            <w:id w:val="1450979630"/>
            <w:placeholder>
              <w:docPart w:val="D6325B84132E4CCAB34720A5A44AF6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8050FD9" w14:textId="77777777" w:rsidR="00A979E1" w:rsidRPr="00E52810" w:rsidRDefault="00A979E1" w:rsidP="00E52810">
                <w:r w:rsidRPr="00E52810">
                  <w:rPr>
                    <w:lang w:bidi="de-DE"/>
                  </w:rPr>
                  <w:t>Stichtag</w:t>
                </w:r>
              </w:p>
            </w:tc>
          </w:sdtContent>
        </w:sdt>
      </w:tr>
      <w:tr w:rsidR="00A979E1" w:rsidRPr="00E52810" w14:paraId="162F0B56" w14:textId="77777777" w:rsidTr="00557792">
        <w:sdt>
          <w:sdtPr>
            <w:alias w:val="Agenda 1, Thema 1 eingeben:"/>
            <w:tag w:val="Agenda 1, Thema 1 eingeben:"/>
            <w:id w:val="-2051980392"/>
            <w:placeholder>
              <w:docPart w:val="7A45BBBC46544409A8C349F09A3662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54D74926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Thema 1</w:t>
                </w:r>
              </w:p>
            </w:tc>
          </w:sdtContent>
        </w:sdt>
        <w:sdt>
          <w:sdtPr>
            <w:alias w:val="Agenda 1, Namen von Referent 1 eingeben:"/>
            <w:tag w:val="Agenda 1, Namen von Referent 1 eingeben:"/>
            <w:id w:val="1861236787"/>
            <w:placeholder>
              <w:docPart w:val="3AC33DD042B74279B691BFE7453AA0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21E1630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Name des Referenten</w:t>
                </w:r>
              </w:p>
            </w:tc>
          </w:sdtContent>
        </w:sdt>
        <w:sdt>
          <w:sdtPr>
            <w:alias w:val="Agenda 1, Datum und Uhrzeit 1 eingeben:"/>
            <w:tag w:val="Agenda 1, Datum und Uhrzeit 1 eingeben:"/>
            <w:id w:val="-1225757883"/>
            <w:placeholder>
              <w:docPart w:val="DECE83A3327645899388C86E9E3585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3746120B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Datum | Uhrzeit</w:t>
                </w:r>
              </w:p>
            </w:tc>
          </w:sdtContent>
        </w:sdt>
      </w:tr>
      <w:tr w:rsidR="00A979E1" w:rsidRPr="00E52810" w14:paraId="640143C9" w14:textId="77777777" w:rsidTr="00557792">
        <w:sdt>
          <w:sdtPr>
            <w:alias w:val="Agenda 1, Thema 2 eingeben:"/>
            <w:tag w:val="Agenda 1, Thema 2 eingeben:"/>
            <w:id w:val="-276792879"/>
            <w:placeholder>
              <w:docPart w:val="1FE8A997907B43A1820BE89F9864FE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25D2A5D4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Thema 2</w:t>
                </w:r>
              </w:p>
            </w:tc>
          </w:sdtContent>
        </w:sdt>
        <w:sdt>
          <w:sdtPr>
            <w:alias w:val="Agenda 1, Namen von Referent 2 eingeben:"/>
            <w:tag w:val="Agenda 1, Namen von Referent 2 eingeben:"/>
            <w:id w:val="-1375918553"/>
            <w:placeholder>
              <w:docPart w:val="CB1ABF6BB2564B11AC2CECD2C249969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D3089B7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Name des Referenten</w:t>
                </w:r>
              </w:p>
            </w:tc>
          </w:sdtContent>
        </w:sdt>
        <w:sdt>
          <w:sdtPr>
            <w:alias w:val="Agenda 1, Datum und Uhrzeit 2 eingeben:"/>
            <w:tag w:val="Agenda 1, Datum und Uhrzeit 2 eingeben:"/>
            <w:id w:val="88823963"/>
            <w:placeholder>
              <w:docPart w:val="B1E03A3CEE6F4DDDBB25E58840AEC7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A1FE0D5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Datum | Uhrzeit</w:t>
                </w:r>
              </w:p>
            </w:tc>
          </w:sdtContent>
        </w:sdt>
      </w:tr>
    </w:tbl>
    <w:p w14:paraId="1F927241" w14:textId="77777777" w:rsidR="00A979E1" w:rsidRDefault="00B20226" w:rsidP="00A979E1">
      <w:pPr>
        <w:pStyle w:val="berschrift2"/>
      </w:pPr>
      <w:sdt>
        <w:sdtPr>
          <w:alias w:val="Agenda 2, geplante Zeit:"/>
          <w:tag w:val="Agenda 2, geplante Zeit:"/>
          <w:id w:val="1191029867"/>
          <w:placeholder>
            <w:docPart w:val="4AA8BB8CDECA4879B62633F4139AB0E3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Geplante Dauer</w:t>
          </w:r>
        </w:sdtContent>
      </w:sdt>
      <w:r w:rsidR="00A979E1">
        <w:rPr>
          <w:lang w:bidi="de-DE"/>
        </w:rPr>
        <w:t xml:space="preserve"> | </w:t>
      </w:r>
      <w:sdt>
        <w:sdtPr>
          <w:rPr>
            <w:rStyle w:val="SchwacheHervorhebung"/>
          </w:rPr>
          <w:alias w:val="Agenda 2, Zeit eingeben:"/>
          <w:tag w:val="Agenda 2, Zeit eingeben:"/>
          <w:id w:val="-191309234"/>
          <w:placeholder>
            <w:docPart w:val="A3B374673591446994A49A50B8C242D4"/>
          </w:placeholder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Zeit</w:t>
          </w:r>
        </w:sdtContent>
      </w:sdt>
      <w:r w:rsidR="00A979E1">
        <w:rPr>
          <w:lang w:bidi="de-DE"/>
        </w:rPr>
        <w:t xml:space="preserve"> | </w:t>
      </w:r>
      <w:sdt>
        <w:sdtPr>
          <w:alias w:val="Agenda 2, Thema der Agenda:"/>
          <w:tag w:val="Agenda 2, Thema der Agenda:"/>
          <w:id w:val="1539396324"/>
          <w:placeholder>
            <w:docPart w:val="73C671F55E6F4D19A03D6E2D3313066E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Thema der Agenda</w:t>
          </w:r>
        </w:sdtContent>
      </w:sdt>
      <w:r w:rsidR="00A979E1">
        <w:rPr>
          <w:lang w:bidi="de-DE"/>
        </w:rPr>
        <w:t xml:space="preserve"> </w:t>
      </w:r>
      <w:sdt>
        <w:sdtPr>
          <w:rPr>
            <w:rStyle w:val="SchwacheHervorhebung"/>
          </w:rPr>
          <w:alias w:val="Agenda 2, Thema eingeben:"/>
          <w:tag w:val="Agenda 2, Thema eingeben:"/>
          <w:id w:val="1449969737"/>
          <w:placeholder>
            <w:docPart w:val="19DBCCED5B264A10B7028C20007767B5"/>
          </w:placeholder>
          <w:temporary/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Thema</w:t>
          </w:r>
        </w:sdtContent>
      </w:sdt>
      <w:r w:rsidR="00A979E1">
        <w:rPr>
          <w:lang w:bidi="de-DE"/>
        </w:rPr>
        <w:t xml:space="preserve"> | </w:t>
      </w:r>
      <w:sdt>
        <w:sdtPr>
          <w:alias w:val="Agenda 2, Referent:"/>
          <w:tag w:val="Agenda 2, Referent:"/>
          <w:id w:val="-132489110"/>
          <w:placeholder>
            <w:docPart w:val="2145AFCBF7954930AC14E1A5D624237F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Referent</w:t>
          </w:r>
        </w:sdtContent>
      </w:sdt>
      <w:r w:rsidR="00A979E1">
        <w:rPr>
          <w:lang w:bidi="de-DE"/>
        </w:rPr>
        <w:t xml:space="preserve"> </w:t>
      </w:r>
      <w:sdt>
        <w:sdtPr>
          <w:rPr>
            <w:rStyle w:val="SchwacheHervorhebung"/>
          </w:rPr>
          <w:alias w:val="Agenda 2, Namen eingeben:"/>
          <w:tag w:val="Agenda 2, Namen eingeben:"/>
          <w:id w:val="592138653"/>
          <w:placeholder>
            <w:docPart w:val="3C31F5799ECD4135A2DC4D3D758E8DE5"/>
          </w:placeholder>
          <w:temporary/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Name</w:t>
          </w:r>
        </w:sdtContent>
      </w:sdt>
    </w:p>
    <w:p w14:paraId="5035E13C" w14:textId="77777777" w:rsidR="00A979E1" w:rsidRDefault="00B20226" w:rsidP="00A979E1">
      <w:sdt>
        <w:sdtPr>
          <w:alias w:val="Agenda 2, Diskussion:"/>
          <w:tag w:val="Agenda 2, Diskussion:"/>
          <w:id w:val="1355843077"/>
          <w:placeholder>
            <w:docPart w:val="44492565949041C4BEBD03066CD5AA0B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Diskussion</w:t>
          </w:r>
        </w:sdtContent>
      </w:sdt>
      <w:r w:rsidR="00A979E1">
        <w:rPr>
          <w:lang w:bidi="de-DE"/>
        </w:rPr>
        <w:t xml:space="preserve"> </w:t>
      </w:r>
      <w:sdt>
        <w:sdtPr>
          <w:alias w:val="Agenda 2, Unterhaltung eingeben:"/>
          <w:tag w:val="Agenda 2, Unterhaltung eingeben:"/>
          <w:id w:val="-753199463"/>
          <w:placeholder>
            <w:docPart w:val="AF6ABC1F3F4F4095A4AC5A7935985329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Unterhaltung</w:t>
          </w:r>
        </w:sdtContent>
      </w:sdt>
    </w:p>
    <w:p w14:paraId="3E0E886C" w14:textId="77777777" w:rsidR="00A979E1" w:rsidRDefault="00B20226" w:rsidP="00A979E1">
      <w:sdt>
        <w:sdtPr>
          <w:alias w:val="Agenda 2, Fazit:"/>
          <w:tag w:val="Agenda 2, Fazit:"/>
          <w:id w:val="981352856"/>
          <w:placeholder>
            <w:docPart w:val="9A8C6C1A28B3424AAC9076C7745F2818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Fazit</w:t>
          </w:r>
        </w:sdtContent>
      </w:sdt>
      <w:r w:rsidR="00A979E1">
        <w:rPr>
          <w:lang w:bidi="de-DE"/>
        </w:rPr>
        <w:t xml:space="preserve"> </w:t>
      </w:r>
      <w:sdt>
        <w:sdtPr>
          <w:alias w:val="Agenda 2, Schlussbemerkung eingeben:"/>
          <w:tag w:val="Agenda 2, Schlussbemerkung eingeben:"/>
          <w:id w:val="-1472742984"/>
          <w:placeholder>
            <w:docPart w:val="F84F52C5B9564F80AAF013F8495DC029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Schlussbemerkung</w:t>
          </w:r>
        </w:sdtContent>
      </w:sdt>
    </w:p>
    <w:tbl>
      <w:tblPr>
        <w:tblStyle w:val="Sitzungsprotokoll"/>
        <w:tblW w:w="5000" w:type="pct"/>
        <w:tblLayout w:type="fixed"/>
        <w:tblLook w:val="04A0" w:firstRow="1" w:lastRow="0" w:firstColumn="1" w:lastColumn="0" w:noHBand="0" w:noVBand="1"/>
        <w:tblDescription w:val="Aktionspunkt-Informationstabelle für Agenda 2"/>
      </w:tblPr>
      <w:tblGrid>
        <w:gridCol w:w="6102"/>
        <w:gridCol w:w="2182"/>
        <w:gridCol w:w="2182"/>
      </w:tblGrid>
      <w:tr w:rsidR="00A979E1" w:rsidRPr="00E52810" w14:paraId="1D801BA1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E9477F7" w14:textId="77777777" w:rsidR="00A979E1" w:rsidRPr="00E52810" w:rsidRDefault="00B20226" w:rsidP="00E52810">
            <w:sdt>
              <w:sdtPr>
                <w:alias w:val="Agenda 2, Aktionspunkte:"/>
                <w:tag w:val="Agenda 2, Aktionspunkte:"/>
                <w:id w:val="986982946"/>
                <w:placeholder>
                  <w:docPart w:val="6CB4F26C1D8D4CAFB9AC3EF3F218E404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bidi="de-DE"/>
                  </w:rPr>
                  <w:t>Aktionspunkte</w:t>
                </w:r>
              </w:sdtContent>
            </w:sdt>
          </w:p>
        </w:tc>
        <w:sdt>
          <w:sdtPr>
            <w:alias w:val="Agenda 2, Zuständige Person:"/>
            <w:tag w:val="Agenda 2, Zuständige Person:"/>
            <w:id w:val="-1512830054"/>
            <w:placeholder>
              <w:docPart w:val="AAB81E8DD4F149819780582D18B885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30CB2BAD" w14:textId="77777777" w:rsidR="00A979E1" w:rsidRPr="00E52810" w:rsidRDefault="00A979E1" w:rsidP="00E52810">
                <w:r w:rsidRPr="00E52810">
                  <w:rPr>
                    <w:lang w:bidi="de-DE"/>
                  </w:rPr>
                  <w:t>Zuständige Person</w:t>
                </w:r>
              </w:p>
            </w:tc>
          </w:sdtContent>
        </w:sdt>
        <w:sdt>
          <w:sdtPr>
            <w:alias w:val="Agenda 2, Stichtag:"/>
            <w:tag w:val="Agenda 2, Stichtag:"/>
            <w:id w:val="1652096494"/>
            <w:placeholder>
              <w:docPart w:val="8D3E6D8EE7394E63B68C574ABB7FA1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D5769BB" w14:textId="77777777" w:rsidR="00A979E1" w:rsidRPr="00E52810" w:rsidRDefault="00A979E1" w:rsidP="00E52810">
                <w:r w:rsidRPr="00E52810">
                  <w:rPr>
                    <w:lang w:bidi="de-DE"/>
                  </w:rPr>
                  <w:t>Stichtag</w:t>
                </w:r>
              </w:p>
            </w:tc>
          </w:sdtContent>
        </w:sdt>
      </w:tr>
      <w:tr w:rsidR="00A979E1" w:rsidRPr="00E52810" w14:paraId="292475E4" w14:textId="77777777" w:rsidTr="00557792">
        <w:sdt>
          <w:sdtPr>
            <w:alias w:val="Agenda 2, Thema 1 eingeben:"/>
            <w:tag w:val="Agenda 2, Thema 1 eingeben:"/>
            <w:id w:val="-148753246"/>
            <w:placeholder>
              <w:docPart w:val="5E59836C24744657834B84C49D446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56B0AA28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Thema 1</w:t>
                </w:r>
              </w:p>
            </w:tc>
          </w:sdtContent>
        </w:sdt>
        <w:sdt>
          <w:sdtPr>
            <w:alias w:val="Agenda 2, Namen von Referent 1 eingeben:"/>
            <w:tag w:val="Agenda 2, Namen von Referent 1 eingeben:"/>
            <w:id w:val="1834021685"/>
            <w:placeholder>
              <w:docPart w:val="42F5CB6DBCA347E78B34FBB8DD9CF8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527CA2FC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Name des Referenten</w:t>
                </w:r>
              </w:p>
            </w:tc>
          </w:sdtContent>
        </w:sdt>
        <w:sdt>
          <w:sdtPr>
            <w:alias w:val="Agenda 2, Datum und Uhrzeit 1 eingeben:"/>
            <w:tag w:val="Agenda 2, Datum und Uhrzeit 1 eingeben:"/>
            <w:id w:val="-1208018147"/>
            <w:placeholder>
              <w:docPart w:val="2EEB22465FA44DCB895C4C0FAA1F934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2859150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Datum | Uhrzeit</w:t>
                </w:r>
              </w:p>
            </w:tc>
          </w:sdtContent>
        </w:sdt>
      </w:tr>
      <w:tr w:rsidR="00A979E1" w:rsidRPr="00E52810" w14:paraId="291E5D1A" w14:textId="77777777" w:rsidTr="00557792">
        <w:sdt>
          <w:sdtPr>
            <w:alias w:val="Agenda 2, Thema 2 eingeben:"/>
            <w:tag w:val="Agenda 2, Thema 2 eingeben:"/>
            <w:id w:val="1861318149"/>
            <w:placeholder>
              <w:docPart w:val="54925BDFF84C41BD9B6958B24F7049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76CB7EC5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Thema 2</w:t>
                </w:r>
              </w:p>
            </w:tc>
          </w:sdtContent>
        </w:sdt>
        <w:sdt>
          <w:sdtPr>
            <w:alias w:val="Agenda 2, Namen von Referent 2 eingeben:"/>
            <w:tag w:val="Agenda 2, Namen von Referent 2 eingeben:"/>
            <w:id w:val="110104355"/>
            <w:placeholder>
              <w:docPart w:val="809FEDF626DE4602B49E61CC945FF6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7CB4EB0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Name des Referenten</w:t>
                </w:r>
              </w:p>
            </w:tc>
          </w:sdtContent>
        </w:sdt>
        <w:sdt>
          <w:sdtPr>
            <w:alias w:val="Agenda 2, Datum und Uhrzeit 2 eingeben:"/>
            <w:tag w:val="Agenda 2, Datum und Uhrzeit 2 eingeben:"/>
            <w:id w:val="-132798303"/>
            <w:placeholder>
              <w:docPart w:val="5C98B4171D134ACCAF782FA0DC85AF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D96B158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Datum | Uhrzeit</w:t>
                </w:r>
              </w:p>
            </w:tc>
          </w:sdtContent>
        </w:sdt>
      </w:tr>
    </w:tbl>
    <w:p w14:paraId="0CE68A03" w14:textId="77777777" w:rsidR="00A979E1" w:rsidRDefault="00B20226" w:rsidP="00A979E1">
      <w:pPr>
        <w:pStyle w:val="berschrift2"/>
      </w:pPr>
      <w:sdt>
        <w:sdtPr>
          <w:alias w:val="Agenda 3, geplante Zeit:"/>
          <w:tag w:val="Agenda 3, geplante Zeit:"/>
          <w:id w:val="503716952"/>
          <w:placeholder>
            <w:docPart w:val="CD8269C3576344D790EDF1D0D6ADAE01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Geplante Dauer</w:t>
          </w:r>
        </w:sdtContent>
      </w:sdt>
      <w:r w:rsidR="00A979E1">
        <w:rPr>
          <w:lang w:bidi="de-DE"/>
        </w:rPr>
        <w:t xml:space="preserve"> | </w:t>
      </w:r>
      <w:sdt>
        <w:sdtPr>
          <w:rPr>
            <w:rStyle w:val="SchwacheHervorhebung"/>
          </w:rPr>
          <w:alias w:val="Agenda 3, Zeit eingeben:"/>
          <w:tag w:val="Agenda 3, Zeit eingeben:"/>
          <w:id w:val="-1593082376"/>
          <w:placeholder>
            <w:docPart w:val="6F480241102543BFBBD835CDCB1202BF"/>
          </w:placeholder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Zeit</w:t>
          </w:r>
        </w:sdtContent>
      </w:sdt>
      <w:r w:rsidR="00A979E1">
        <w:rPr>
          <w:lang w:bidi="de-DE"/>
        </w:rPr>
        <w:t xml:space="preserve"> | </w:t>
      </w:r>
      <w:sdt>
        <w:sdtPr>
          <w:alias w:val="Agenda 3, Thema der Agenda:"/>
          <w:tag w:val="Agenda 3, Thema der Agenda:"/>
          <w:id w:val="-65653485"/>
          <w:placeholder>
            <w:docPart w:val="814757EEC4A74E1D890E2388900CA39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Thema der Agenda</w:t>
          </w:r>
        </w:sdtContent>
      </w:sdt>
      <w:r w:rsidR="00A979E1">
        <w:rPr>
          <w:lang w:bidi="de-DE"/>
        </w:rPr>
        <w:t xml:space="preserve"> </w:t>
      </w:r>
      <w:sdt>
        <w:sdtPr>
          <w:rPr>
            <w:rStyle w:val="SchwacheHervorhebung"/>
          </w:rPr>
          <w:alias w:val="Agenda 3, Thema eingeben:"/>
          <w:tag w:val="Agenda 3, Thema eingeben:"/>
          <w:id w:val="2117706056"/>
          <w:placeholder>
            <w:docPart w:val="1683683545984BED93073483B4CE3E19"/>
          </w:placeholder>
          <w:temporary/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Thema</w:t>
          </w:r>
        </w:sdtContent>
      </w:sdt>
      <w:r w:rsidR="00A979E1">
        <w:rPr>
          <w:lang w:bidi="de-DE"/>
        </w:rPr>
        <w:t xml:space="preserve"> | </w:t>
      </w:r>
      <w:sdt>
        <w:sdtPr>
          <w:alias w:val="Agenda 3, Referent:"/>
          <w:tag w:val="Agenda 3, Referent:"/>
          <w:id w:val="-1512596532"/>
          <w:placeholder>
            <w:docPart w:val="125EEB39C4C44704B74CE73F19B39AD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Referent</w:t>
          </w:r>
        </w:sdtContent>
      </w:sdt>
      <w:r w:rsidR="00A979E1">
        <w:rPr>
          <w:lang w:bidi="de-DE"/>
        </w:rPr>
        <w:t xml:space="preserve"> </w:t>
      </w:r>
      <w:sdt>
        <w:sdtPr>
          <w:rPr>
            <w:rStyle w:val="SchwacheHervorhebung"/>
          </w:rPr>
          <w:alias w:val="Agenda 3, Namen eingeben:"/>
          <w:tag w:val="Agenda 3, Namen eingeben:"/>
          <w:id w:val="797655735"/>
          <w:placeholder>
            <w:docPart w:val="EE82730F993C41CB836BB5D7CA3B094F"/>
          </w:placeholder>
          <w:temporary/>
          <w:showingPlcHdr/>
          <w15:appearance w15:val="hidden"/>
        </w:sdtPr>
        <w:sdtEndPr>
          <w:rPr>
            <w:rStyle w:val="Absatz-Standardschriftart"/>
            <w:i w:val="0"/>
            <w:iCs w:val="0"/>
            <w:color w:val="9F2936" w:themeColor="accent2"/>
          </w:rPr>
        </w:sdtEndPr>
        <w:sdtContent>
          <w:r w:rsidR="00A979E1">
            <w:rPr>
              <w:rStyle w:val="SchwacheHervorhebung"/>
              <w:lang w:bidi="de-DE"/>
            </w:rPr>
            <w:t>Name</w:t>
          </w:r>
        </w:sdtContent>
      </w:sdt>
    </w:p>
    <w:p w14:paraId="03494739" w14:textId="77777777" w:rsidR="00A979E1" w:rsidRDefault="00B20226" w:rsidP="00A979E1">
      <w:sdt>
        <w:sdtPr>
          <w:alias w:val="Agenda 3, Diskussion:"/>
          <w:tag w:val="Agenda 3, Diskussion:"/>
          <w:id w:val="-1455009290"/>
          <w:placeholder>
            <w:docPart w:val="87A2C55139B74CA9BC6287D07771CCA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Diskussion</w:t>
          </w:r>
        </w:sdtContent>
      </w:sdt>
      <w:r w:rsidR="00A979E1">
        <w:rPr>
          <w:lang w:bidi="de-DE"/>
        </w:rPr>
        <w:t xml:space="preserve"> </w:t>
      </w:r>
      <w:sdt>
        <w:sdtPr>
          <w:alias w:val="Agenda 3, Unterhaltung eingeben:"/>
          <w:tag w:val="Agenda 3, Unterhaltung eingeben:"/>
          <w:id w:val="-1893035926"/>
          <w:placeholder>
            <w:docPart w:val="6317126A929347A5B707F541FC66CAC2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Unterhaltung</w:t>
          </w:r>
        </w:sdtContent>
      </w:sdt>
    </w:p>
    <w:p w14:paraId="2D3DF6AD" w14:textId="77777777" w:rsidR="00A979E1" w:rsidRDefault="00B20226" w:rsidP="00A979E1">
      <w:sdt>
        <w:sdtPr>
          <w:alias w:val="Agenda 3, Fazit:"/>
          <w:tag w:val="Agenda 3, Fazit:"/>
          <w:id w:val="-2044969331"/>
          <w:placeholder>
            <w:docPart w:val="1D0ECD4084DB4349827A5A0F04272F1D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Fazit</w:t>
          </w:r>
        </w:sdtContent>
      </w:sdt>
      <w:r w:rsidR="00A979E1">
        <w:rPr>
          <w:lang w:bidi="de-DE"/>
        </w:rPr>
        <w:t xml:space="preserve"> </w:t>
      </w:r>
      <w:sdt>
        <w:sdtPr>
          <w:alias w:val="Agenda 3, Schlussbemerkung eingeben:"/>
          <w:tag w:val="Agenda 3, Schlussbemerkung eingeben:"/>
          <w:id w:val="188571615"/>
          <w:placeholder>
            <w:docPart w:val="60A9F740ED0C4C51A078E1ABC7B85632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Schlussbemerkung</w:t>
          </w:r>
        </w:sdtContent>
      </w:sdt>
    </w:p>
    <w:tbl>
      <w:tblPr>
        <w:tblStyle w:val="Sitzungsprotokoll"/>
        <w:tblW w:w="5000" w:type="pct"/>
        <w:tblLayout w:type="fixed"/>
        <w:tblLook w:val="04A0" w:firstRow="1" w:lastRow="0" w:firstColumn="1" w:lastColumn="0" w:noHBand="0" w:noVBand="1"/>
        <w:tblDescription w:val="Aktionspunkt-Informationstabelle für Agenda 3"/>
      </w:tblPr>
      <w:tblGrid>
        <w:gridCol w:w="6102"/>
        <w:gridCol w:w="2182"/>
        <w:gridCol w:w="2182"/>
      </w:tblGrid>
      <w:tr w:rsidR="00A979E1" w:rsidRPr="00E52810" w14:paraId="044CE75D" w14:textId="77777777" w:rsidTr="0016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D2D21B1" w14:textId="77777777" w:rsidR="00A979E1" w:rsidRPr="00E52810" w:rsidRDefault="00B20226" w:rsidP="00E52810">
            <w:sdt>
              <w:sdtPr>
                <w:alias w:val="Agenda 3, Aktionspunkte:"/>
                <w:tag w:val="Agenda 3, Aktionspunkte:"/>
                <w:id w:val="978736441"/>
                <w:placeholder>
                  <w:docPart w:val="0EC5E3678A9D4BCCBF7AEE751019972E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bidi="de-DE"/>
                  </w:rPr>
                  <w:t>Aktionspunkte</w:t>
                </w:r>
              </w:sdtContent>
            </w:sdt>
          </w:p>
        </w:tc>
        <w:sdt>
          <w:sdtPr>
            <w:alias w:val="Agenda 3, Zuständige Person:"/>
            <w:tag w:val="Agenda 3, Zuständige Person:"/>
            <w:id w:val="-1159301295"/>
            <w:placeholder>
              <w:docPart w:val="A2607BE096474675A54BEB63CDC45D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77261CA" w14:textId="77777777" w:rsidR="00A979E1" w:rsidRPr="00E52810" w:rsidRDefault="00A979E1" w:rsidP="00E52810">
                <w:r w:rsidRPr="00E52810">
                  <w:rPr>
                    <w:lang w:bidi="de-DE"/>
                  </w:rPr>
                  <w:t>Zuständige Person</w:t>
                </w:r>
              </w:p>
            </w:tc>
          </w:sdtContent>
        </w:sdt>
        <w:sdt>
          <w:sdtPr>
            <w:alias w:val="Agenda 3, Stichtag:"/>
            <w:tag w:val="Agenda 3, Stichtag:"/>
            <w:id w:val="-1382542015"/>
            <w:placeholder>
              <w:docPart w:val="E0C1243BFC2E4CBF828F75A65A37C1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A1E37BB" w14:textId="77777777" w:rsidR="00A979E1" w:rsidRPr="00E52810" w:rsidRDefault="00A979E1" w:rsidP="00E52810">
                <w:r w:rsidRPr="00E52810">
                  <w:rPr>
                    <w:lang w:bidi="de-DE"/>
                  </w:rPr>
                  <w:t>Stichtag</w:t>
                </w:r>
              </w:p>
            </w:tc>
          </w:sdtContent>
        </w:sdt>
      </w:tr>
      <w:tr w:rsidR="00A979E1" w:rsidRPr="00E52810" w14:paraId="3465EA57" w14:textId="77777777" w:rsidTr="00164927">
        <w:sdt>
          <w:sdtPr>
            <w:alias w:val="Agenda 3, Thema 1 eingeben:"/>
            <w:tag w:val="Agenda 3, Thema 1 eingeben:"/>
            <w:id w:val="-1682583300"/>
            <w:placeholder>
              <w:docPart w:val="242F430B601048C2A84E668EAF60F6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155499E1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Thema 1</w:t>
                </w:r>
              </w:p>
            </w:tc>
          </w:sdtContent>
        </w:sdt>
        <w:sdt>
          <w:sdtPr>
            <w:alias w:val="Agenda 3, Namen von Referent 1 eingeben:"/>
            <w:tag w:val="Agenda 3, Namen von Referent 1 eingeben:"/>
            <w:id w:val="-886027447"/>
            <w:placeholder>
              <w:docPart w:val="2063BF0A4DEF4527A76A3CCA466AC3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99FFDF7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Name des Referenten</w:t>
                </w:r>
              </w:p>
            </w:tc>
          </w:sdtContent>
        </w:sdt>
        <w:sdt>
          <w:sdtPr>
            <w:alias w:val="Agenda 3, Datum und Uhrzeit 1 eingeben:"/>
            <w:tag w:val="Agenda 3, Datum und Uhrzeit 1 eingeben:"/>
            <w:id w:val="1912813771"/>
            <w:placeholder>
              <w:docPart w:val="A47A279F340B41CC90E2A397C0E8756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39DED388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Datum | Uhrzeit</w:t>
                </w:r>
              </w:p>
            </w:tc>
          </w:sdtContent>
        </w:sdt>
      </w:tr>
      <w:tr w:rsidR="00A979E1" w:rsidRPr="00E52810" w14:paraId="00C438FD" w14:textId="77777777" w:rsidTr="00164927">
        <w:sdt>
          <w:sdtPr>
            <w:alias w:val="Agenda 3, Thema 2 eingeben:"/>
            <w:tag w:val="Agenda 3, Thema 2 eingeben:"/>
            <w:id w:val="332350446"/>
            <w:placeholder>
              <w:docPart w:val="C84CCAAF614C470B9BE35A8683CB0F6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44DBCE97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Thema 2</w:t>
                </w:r>
              </w:p>
            </w:tc>
          </w:sdtContent>
        </w:sdt>
        <w:sdt>
          <w:sdtPr>
            <w:alias w:val="Agenda 3, Namen von Referent 2 eingeben:"/>
            <w:tag w:val="Agenda 3, Namen von Referent 2 eingeben:"/>
            <w:id w:val="1735201446"/>
            <w:placeholder>
              <w:docPart w:val="F45EA680AB2041AEA524FD44B8E65D3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3F915F88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Name des Referenten</w:t>
                </w:r>
              </w:p>
            </w:tc>
          </w:sdtContent>
        </w:sdt>
        <w:sdt>
          <w:sdtPr>
            <w:alias w:val="Agenda 3, Datum und Uhrzeit 2 eingeben:"/>
            <w:tag w:val="Agenda 3, Datum und Uhrzeit 2 eingeben:"/>
            <w:id w:val="-1380084053"/>
            <w:placeholder>
              <w:docPart w:val="D1AA1B2B664346C78D18C345BEB3EF1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70AB4BB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bidi="de-DE"/>
                  </w:rPr>
                  <w:t>Datum | Uhrzeit</w:t>
                </w:r>
              </w:p>
            </w:tc>
          </w:sdtContent>
        </w:sdt>
      </w:tr>
    </w:tbl>
    <w:p w14:paraId="02CAE73A" w14:textId="77777777" w:rsidR="00A979E1" w:rsidRPr="00A979E1" w:rsidRDefault="00B20226" w:rsidP="00311E69">
      <w:pPr>
        <w:pStyle w:val="berschrift2"/>
        <w:ind w:left="74"/>
      </w:pPr>
      <w:sdt>
        <w:sdtPr>
          <w:alias w:val="Agenda 4, geplante Zeit:"/>
          <w:tag w:val="Agenda 4, geplante Zeit:"/>
          <w:id w:val="749239513"/>
          <w:placeholder>
            <w:docPart w:val="864DAAE080604AC988B39861AC08CF3D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bidi="de-DE"/>
            </w:rPr>
            <w:t>Geplante Dauer</w:t>
          </w:r>
        </w:sdtContent>
      </w:sdt>
      <w:r w:rsidR="00A979E1" w:rsidRPr="00A979E1">
        <w:rPr>
          <w:lang w:bidi="de-DE"/>
        </w:rPr>
        <w:t xml:space="preserve"> | </w:t>
      </w:r>
      <w:sdt>
        <w:sdtPr>
          <w:alias w:val="Agenda 4, Zeit eingeben:"/>
          <w:tag w:val="Agenda 4, Zeit eingeben:"/>
          <w:id w:val="-342160976"/>
          <w:placeholder>
            <w:docPart w:val="5C8E94C670F44F5B9C73BC8C5CA1A430"/>
          </w:placeholder>
          <w:showingPlcHdr/>
          <w15:appearance w15:val="hidden"/>
        </w:sdtPr>
        <w:sdtEndPr/>
        <w:sdtContent>
          <w:r w:rsidR="00A979E1" w:rsidRPr="00A979E1">
            <w:rPr>
              <w:lang w:bidi="de-DE"/>
            </w:rPr>
            <w:t>Zeit</w:t>
          </w:r>
        </w:sdtContent>
      </w:sdt>
      <w:r w:rsidR="00A979E1" w:rsidRPr="00A979E1">
        <w:rPr>
          <w:lang w:bidi="de-DE"/>
        </w:rPr>
        <w:t xml:space="preserve"> | </w:t>
      </w:r>
      <w:sdt>
        <w:sdtPr>
          <w:alias w:val="Agenda 4, Thema der Agenda:"/>
          <w:tag w:val="Agenda 4, Thema der Agenda:"/>
          <w:id w:val="-404913280"/>
          <w:placeholder>
            <w:docPart w:val="C8F6C64CA5BC45F1A2A052A39FE93D74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bidi="de-DE"/>
            </w:rPr>
            <w:t>Thema der Agenda</w:t>
          </w:r>
        </w:sdtContent>
      </w:sdt>
      <w:r w:rsidR="00A979E1" w:rsidRPr="00A979E1">
        <w:rPr>
          <w:lang w:bidi="de-DE"/>
        </w:rPr>
        <w:t xml:space="preserve"> </w:t>
      </w:r>
      <w:sdt>
        <w:sdtPr>
          <w:alias w:val="Agenda 4, Thema eingeben:"/>
          <w:tag w:val="Agenda 4, Thema eingeben:"/>
          <w:id w:val="388629730"/>
          <w:placeholder>
            <w:docPart w:val="6F00273A91984DDB9A248F355974140C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bidi="de-DE"/>
            </w:rPr>
            <w:t>Thema</w:t>
          </w:r>
        </w:sdtContent>
      </w:sdt>
      <w:r w:rsidR="00A979E1" w:rsidRPr="00A979E1">
        <w:rPr>
          <w:lang w:bidi="de-DE"/>
        </w:rPr>
        <w:t xml:space="preserve"> | </w:t>
      </w:r>
      <w:sdt>
        <w:sdtPr>
          <w:alias w:val="Agenda 4, Referent:"/>
          <w:tag w:val="Agenda 4, Referent:"/>
          <w:id w:val="-1508136696"/>
          <w:placeholder>
            <w:docPart w:val="F8A9E3DC6DDA46A89B9611E4AA295C44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bidi="de-DE"/>
            </w:rPr>
            <w:t>Referent</w:t>
          </w:r>
        </w:sdtContent>
      </w:sdt>
      <w:r w:rsidR="00A979E1" w:rsidRPr="00A979E1">
        <w:rPr>
          <w:lang w:bidi="de-DE"/>
        </w:rPr>
        <w:t xml:space="preserve"> </w:t>
      </w:r>
      <w:sdt>
        <w:sdtPr>
          <w:alias w:val="Agenda 4, Namen eingeben:"/>
          <w:tag w:val="Agenda 4, Namen eingeben:"/>
          <w:id w:val="-130016704"/>
          <w:placeholder>
            <w:docPart w:val="C73C2076C68E401892F19494A103133B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bidi="de-DE"/>
            </w:rPr>
            <w:t>Name</w:t>
          </w:r>
        </w:sdtContent>
      </w:sdt>
    </w:p>
    <w:p w14:paraId="3D156115" w14:textId="77777777" w:rsidR="00A979E1" w:rsidRDefault="00B20226" w:rsidP="00311E69">
      <w:pPr>
        <w:keepNext/>
        <w:ind w:left="74"/>
      </w:pPr>
      <w:sdt>
        <w:sdtPr>
          <w:alias w:val="Agenda 4, Diskussion:"/>
          <w:tag w:val="Agenda 4, Diskussion:"/>
          <w:id w:val="1180246051"/>
          <w:placeholder>
            <w:docPart w:val="E5F35D4321C64A85AC1EC3CD2EFC735E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Diskussion</w:t>
          </w:r>
        </w:sdtContent>
      </w:sdt>
      <w:r w:rsidR="00A979E1">
        <w:rPr>
          <w:lang w:bidi="de-DE"/>
        </w:rPr>
        <w:t xml:space="preserve"> </w:t>
      </w:r>
      <w:sdt>
        <w:sdtPr>
          <w:alias w:val="Agenda 4, Unterhaltung eingeben:"/>
          <w:tag w:val="Agenda 4, Unterhaltung eingeben:"/>
          <w:id w:val="845978690"/>
          <w:placeholder>
            <w:docPart w:val="2B147C7B9C2849069A6D113D663551A2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Unterhaltung</w:t>
          </w:r>
        </w:sdtContent>
      </w:sdt>
    </w:p>
    <w:p w14:paraId="783A2CC4" w14:textId="77777777" w:rsidR="00A979E1" w:rsidRDefault="00B20226" w:rsidP="00A979E1">
      <w:sdt>
        <w:sdtPr>
          <w:alias w:val="Agenda 4, Fazit:"/>
          <w:tag w:val="Agenda 4, Fazit:"/>
          <w:id w:val="-118606399"/>
          <w:placeholder>
            <w:docPart w:val="186918FE44DB4BE3AAE6A96434E23112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Fazit</w:t>
          </w:r>
        </w:sdtContent>
      </w:sdt>
      <w:r w:rsidR="00A979E1">
        <w:rPr>
          <w:lang w:bidi="de-DE"/>
        </w:rPr>
        <w:t xml:space="preserve"> </w:t>
      </w:r>
      <w:sdt>
        <w:sdtPr>
          <w:alias w:val="Agenda 4, Schlussbemerkung eingeben:"/>
          <w:tag w:val="Agenda 4, Schlussbemerkung eingeben:"/>
          <w:id w:val="-2008976782"/>
          <w:placeholder>
            <w:docPart w:val="DA28BDE28EF748959E045841753EB88D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Schlussbemerkung</w:t>
          </w:r>
        </w:sdtContent>
      </w:sdt>
    </w:p>
    <w:tbl>
      <w:tblPr>
        <w:tblStyle w:val="Sitzungsprotokoll"/>
        <w:tblW w:w="5000" w:type="pct"/>
        <w:tblLayout w:type="fixed"/>
        <w:tblLook w:val="04A0" w:firstRow="1" w:lastRow="0" w:firstColumn="1" w:lastColumn="0" w:noHBand="0" w:noVBand="1"/>
        <w:tblDescription w:val="Aktionspunkt-Informationstabelle für Agenda 4"/>
      </w:tblPr>
      <w:tblGrid>
        <w:gridCol w:w="6102"/>
        <w:gridCol w:w="2182"/>
        <w:gridCol w:w="2182"/>
      </w:tblGrid>
      <w:tr w:rsidR="00A979E1" w:rsidRPr="00E52810" w14:paraId="21B88EA9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6AD44D64" w14:textId="77777777" w:rsidR="00557792" w:rsidRPr="00E52810" w:rsidRDefault="00B20226" w:rsidP="00557792">
            <w:pPr>
              <w:ind w:left="72"/>
            </w:pPr>
            <w:sdt>
              <w:sdtPr>
                <w:alias w:val="Agenda 4, Aktionspunkte:"/>
                <w:tag w:val="Agenda 4, Aktionspunkte:"/>
                <w:id w:val="-403142128"/>
                <w:placeholder>
                  <w:docPart w:val="A4AB78F1DE1F4782B32EE23055A9EE23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bidi="de-DE"/>
                  </w:rPr>
                  <w:t>Aktionspunkte</w:t>
                </w:r>
              </w:sdtContent>
            </w:sdt>
          </w:p>
        </w:tc>
        <w:sdt>
          <w:sdtPr>
            <w:alias w:val="Agenda 4, Zuständige Person:"/>
            <w:tag w:val="Agenda 4, Zuständige Person:"/>
            <w:id w:val="-502671691"/>
            <w:placeholder>
              <w:docPart w:val="7C69DDE50C1F4DF4ADE96897A1759F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DA9EEA2" w14:textId="77777777" w:rsidR="00A979E1" w:rsidRPr="00E52810" w:rsidRDefault="00A979E1" w:rsidP="00E52810">
                <w:pPr>
                  <w:ind w:left="72"/>
                </w:pPr>
                <w:r w:rsidRPr="00E52810">
                  <w:rPr>
                    <w:lang w:bidi="de-DE"/>
                  </w:rPr>
                  <w:t>Zuständige Person</w:t>
                </w:r>
              </w:p>
            </w:tc>
          </w:sdtContent>
        </w:sdt>
        <w:sdt>
          <w:sdtPr>
            <w:alias w:val="Agenda 4, Stichtag:"/>
            <w:tag w:val="Agenda 4, Stichtag:"/>
            <w:id w:val="916989915"/>
            <w:placeholder>
              <w:docPart w:val="D020B810A02840F2B443897F29C61E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B34C00D" w14:textId="77777777" w:rsidR="00A979E1" w:rsidRPr="00E52810" w:rsidRDefault="00A979E1" w:rsidP="00E52810">
                <w:pPr>
                  <w:ind w:left="72"/>
                </w:pPr>
                <w:r w:rsidRPr="00E52810">
                  <w:rPr>
                    <w:lang w:bidi="de-DE"/>
                  </w:rPr>
                  <w:t>Stichtag</w:t>
                </w:r>
              </w:p>
            </w:tc>
          </w:sdtContent>
        </w:sdt>
      </w:tr>
      <w:tr w:rsidR="00A979E1" w:rsidRPr="00E52810" w14:paraId="7C248E97" w14:textId="77777777" w:rsidTr="00557792">
        <w:sdt>
          <w:sdtPr>
            <w:alias w:val="Agenda 4, Thema 1 eingeben:"/>
            <w:tag w:val="Agenda 4, Thema 1 eingeben:"/>
            <w:id w:val="1230879415"/>
            <w:placeholder>
              <w:docPart w:val="843D1AF6CEE044078B46FE4710ABB7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4045BE5D" w14:textId="77777777" w:rsidR="00A979E1" w:rsidRPr="00E52810" w:rsidRDefault="00A979E1" w:rsidP="00E52810">
                <w:r w:rsidRPr="00E52810">
                  <w:rPr>
                    <w:lang w:bidi="de-DE"/>
                  </w:rPr>
                  <w:t>Thema 1</w:t>
                </w:r>
              </w:p>
            </w:tc>
          </w:sdtContent>
        </w:sdt>
        <w:sdt>
          <w:sdtPr>
            <w:alias w:val="Agenda 4, Namen von Referent 1 eingeben:"/>
            <w:tag w:val="Agenda 4, Namen von Referent 1 eingeben:"/>
            <w:id w:val="1705135128"/>
            <w:placeholder>
              <w:docPart w:val="68C01DB843AF4B6A9CE713455E94EAB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EA4CEE0" w14:textId="77777777" w:rsidR="00A979E1" w:rsidRPr="00E52810" w:rsidRDefault="00A979E1" w:rsidP="00E52810">
                <w:r w:rsidRPr="00E52810">
                  <w:rPr>
                    <w:lang w:bidi="de-DE"/>
                  </w:rPr>
                  <w:t>Name des Referenten</w:t>
                </w:r>
              </w:p>
            </w:tc>
          </w:sdtContent>
        </w:sdt>
        <w:sdt>
          <w:sdtPr>
            <w:alias w:val="Agenda 4, Datum und Uhrzeit 1 eingeben:"/>
            <w:tag w:val="Agenda 4, Datum und Uhrzeit 1 eingeben:"/>
            <w:id w:val="-1668543662"/>
            <w:placeholder>
              <w:docPart w:val="B8BB44D33FE34372B574A5F6BC7101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3A14018" w14:textId="77777777" w:rsidR="00A979E1" w:rsidRPr="00E52810" w:rsidRDefault="00A979E1" w:rsidP="00E52810">
                <w:r w:rsidRPr="00E52810">
                  <w:rPr>
                    <w:lang w:bidi="de-DE"/>
                  </w:rPr>
                  <w:t>Datum | Uhrzeit</w:t>
                </w:r>
              </w:p>
            </w:tc>
          </w:sdtContent>
        </w:sdt>
      </w:tr>
      <w:tr w:rsidR="00A979E1" w:rsidRPr="00E52810" w14:paraId="2E7AA11C" w14:textId="77777777" w:rsidTr="00557792">
        <w:sdt>
          <w:sdtPr>
            <w:alias w:val="Agenda 4, Thema 2 eingeben:"/>
            <w:tag w:val="Agenda 4, Thema 2 eingeben:"/>
            <w:id w:val="-1863892271"/>
            <w:placeholder>
              <w:docPart w:val="39A196B7FBF54271999279394FD6D4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217F27B3" w14:textId="77777777" w:rsidR="00A979E1" w:rsidRPr="00E52810" w:rsidRDefault="00A979E1" w:rsidP="00E52810">
                <w:r w:rsidRPr="00E52810">
                  <w:rPr>
                    <w:lang w:bidi="de-DE"/>
                  </w:rPr>
                  <w:t>Thema 2</w:t>
                </w:r>
              </w:p>
            </w:tc>
          </w:sdtContent>
        </w:sdt>
        <w:sdt>
          <w:sdtPr>
            <w:alias w:val="Agenda 4, Namen von Referent 2 eingeben:"/>
            <w:tag w:val="Agenda 4, Namen von Referent 2 eingeben:"/>
            <w:id w:val="-1453329718"/>
            <w:placeholder>
              <w:docPart w:val="1CD7C92D3A8741199515C5F1111372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622C6C9" w14:textId="77777777" w:rsidR="00A979E1" w:rsidRPr="00E52810" w:rsidRDefault="00A979E1" w:rsidP="00E52810">
                <w:r w:rsidRPr="00E52810">
                  <w:rPr>
                    <w:lang w:bidi="de-DE"/>
                  </w:rPr>
                  <w:t>Name des Referenten</w:t>
                </w:r>
              </w:p>
            </w:tc>
          </w:sdtContent>
        </w:sdt>
        <w:sdt>
          <w:sdtPr>
            <w:alias w:val="Agenda 4, Datum und Uhrzeit 2 eingeben:"/>
            <w:tag w:val="Agenda 4, Datum und Uhrzeit 2 eingeben:"/>
            <w:id w:val="-1930650128"/>
            <w:placeholder>
              <w:docPart w:val="8E6E94CBF92240F282DECCB0C70FC6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F30CECF" w14:textId="77777777" w:rsidR="00A979E1" w:rsidRPr="00E52810" w:rsidRDefault="00A979E1" w:rsidP="00E52810">
                <w:r w:rsidRPr="00E52810">
                  <w:rPr>
                    <w:lang w:bidi="de-DE"/>
                  </w:rPr>
                  <w:t>Datum | Uhrzeit</w:t>
                </w:r>
              </w:p>
            </w:tc>
          </w:sdtContent>
        </w:sdt>
      </w:tr>
    </w:tbl>
    <w:p w14:paraId="318374B5" w14:textId="77777777" w:rsidR="00A979E1" w:rsidRDefault="00B20226" w:rsidP="00311E69">
      <w:pPr>
        <w:ind w:left="142"/>
      </w:pPr>
      <w:sdt>
        <w:sdtPr>
          <w:alias w:val="Beobachter:"/>
          <w:tag w:val="Beobachter:"/>
          <w:id w:val="620197708"/>
          <w:placeholder>
            <w:docPart w:val="B447FB1D5602495A9288C6297CE6B902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Name des</w:t>
          </w:r>
        </w:sdtContent>
      </w:sdt>
      <w:r w:rsidR="00A979E1">
        <w:rPr>
          <w:lang w:bidi="de-DE"/>
        </w:rPr>
        <w:t xml:space="preserve"> </w:t>
      </w:r>
      <w:sdt>
        <w:sdtPr>
          <w:alias w:val="Namen des Beobachters eingeben:"/>
          <w:tag w:val="Namen des Beobachters eingeben:"/>
          <w:id w:val="-1956164916"/>
          <w:placeholder>
            <w:docPart w:val="A88D37A177CC43F4B048BE1E8E2DA80B"/>
          </w:placeholder>
          <w:temporary/>
          <w:showingPlcHdr/>
          <w15:appearance w15:val="hidden"/>
        </w:sdtPr>
        <w:sdtEndPr/>
        <w:sdtContent>
          <w:r w:rsidR="00925494">
            <w:rPr>
              <w:lang w:bidi="de-DE"/>
            </w:rPr>
            <w:t>Name</w:t>
          </w:r>
        </w:sdtContent>
      </w:sdt>
    </w:p>
    <w:p w14:paraId="1B210CD0" w14:textId="77777777" w:rsidR="00A979E1" w:rsidRDefault="00B20226" w:rsidP="00311E69">
      <w:pPr>
        <w:ind w:left="142"/>
      </w:pPr>
      <w:sdt>
        <w:sdtPr>
          <w:alias w:val="Experten:"/>
          <w:tag w:val="Experten:"/>
          <w:id w:val="1871578218"/>
          <w:placeholder>
            <w:docPart w:val="99572F3CFCC644BFB70470193AA49B02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Namen der</w:t>
          </w:r>
        </w:sdtContent>
      </w:sdt>
      <w:r w:rsidR="00A979E1">
        <w:rPr>
          <w:lang w:bidi="de-DE"/>
        </w:rPr>
        <w:t xml:space="preserve"> </w:t>
      </w:r>
      <w:sdt>
        <w:sdtPr>
          <w:alias w:val="Namen von Experten eingeben:"/>
          <w:tag w:val="Namen von Experten eingeben:"/>
          <w:id w:val="-797290336"/>
          <w:placeholder>
            <w:docPart w:val="B64C397B565F4D59AFCB934C2F803F55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Experten</w:t>
          </w:r>
        </w:sdtContent>
      </w:sdt>
    </w:p>
    <w:p w14:paraId="5DF53EDC" w14:textId="77777777" w:rsidR="0017681F" w:rsidRDefault="00B20226" w:rsidP="00311E69">
      <w:pPr>
        <w:ind w:left="142"/>
      </w:pPr>
      <w:sdt>
        <w:sdtPr>
          <w:alias w:val="Besondere Anmerkungen:"/>
          <w:tag w:val="Besondere Anmerkungen:"/>
          <w:id w:val="2083322904"/>
          <w:placeholder>
            <w:docPart w:val="07AE3B0398014AEEA740A8D6F9D190FD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Besondere Anmerkungen</w:t>
          </w:r>
        </w:sdtContent>
      </w:sdt>
      <w:r w:rsidR="00A979E1">
        <w:rPr>
          <w:lang w:bidi="de-DE"/>
        </w:rPr>
        <w:t xml:space="preserve"> </w:t>
      </w:r>
      <w:sdt>
        <w:sdtPr>
          <w:alias w:val="Ergänzende Anmerkungen hier eingeben:"/>
          <w:tag w:val="Ergänzende Anmerkungen hier eingeben:"/>
          <w:id w:val="1654802240"/>
          <w:placeholder>
            <w:docPart w:val="5AECCB2B85CC4DFC8FD3A21A9A7520E3"/>
          </w:placeholder>
          <w:temporary/>
          <w:showingPlcHdr/>
          <w15:appearance w15:val="hidden"/>
        </w:sdtPr>
        <w:sdtEndPr/>
        <w:sdtContent>
          <w:r w:rsidR="00A979E1">
            <w:rPr>
              <w:lang w:bidi="de-DE"/>
            </w:rPr>
            <w:t>Ergänzende Anmerkungen hier eingeben</w:t>
          </w:r>
        </w:sdtContent>
      </w:sdt>
    </w:p>
    <w:sectPr w:rsidR="0017681F" w:rsidSect="00925494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8F38A" w14:textId="77777777" w:rsidR="00B20226" w:rsidRDefault="00B20226">
      <w:pPr>
        <w:spacing w:after="0"/>
      </w:pPr>
      <w:r>
        <w:separator/>
      </w:r>
    </w:p>
  </w:endnote>
  <w:endnote w:type="continuationSeparator" w:id="0">
    <w:p w14:paraId="14719080" w14:textId="77777777" w:rsidR="00B20226" w:rsidRDefault="00B20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1D4CE" w14:textId="77777777" w:rsidR="00CB50F2" w:rsidRDefault="00CB50F2" w:rsidP="00CB50F2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E70F21">
      <w:rPr>
        <w:noProof/>
        <w:lang w:bidi="de-DE"/>
      </w:rPr>
      <w:t>2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03A43" w14:textId="77777777" w:rsidR="00B20226" w:rsidRDefault="00B20226">
      <w:pPr>
        <w:spacing w:after="0"/>
      </w:pPr>
      <w:r>
        <w:separator/>
      </w:r>
    </w:p>
  </w:footnote>
  <w:footnote w:type="continuationSeparator" w:id="0">
    <w:p w14:paraId="18D57F31" w14:textId="77777777" w:rsidR="00B20226" w:rsidRDefault="00B202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12"/>
    <w:rsid w:val="00057326"/>
    <w:rsid w:val="00070820"/>
    <w:rsid w:val="001005E5"/>
    <w:rsid w:val="00107A25"/>
    <w:rsid w:val="001118FD"/>
    <w:rsid w:val="00152CC8"/>
    <w:rsid w:val="00164927"/>
    <w:rsid w:val="0017681F"/>
    <w:rsid w:val="001C4546"/>
    <w:rsid w:val="002B6C94"/>
    <w:rsid w:val="002E7469"/>
    <w:rsid w:val="002F4ABE"/>
    <w:rsid w:val="00311E69"/>
    <w:rsid w:val="003B1BCE"/>
    <w:rsid w:val="003C1B81"/>
    <w:rsid w:val="003C6B6C"/>
    <w:rsid w:val="0041439B"/>
    <w:rsid w:val="00444D8F"/>
    <w:rsid w:val="0045525B"/>
    <w:rsid w:val="0052642B"/>
    <w:rsid w:val="00557792"/>
    <w:rsid w:val="005E7D19"/>
    <w:rsid w:val="00652386"/>
    <w:rsid w:val="0066086F"/>
    <w:rsid w:val="00672A6F"/>
    <w:rsid w:val="006928B4"/>
    <w:rsid w:val="006D571F"/>
    <w:rsid w:val="006F5A3F"/>
    <w:rsid w:val="00707712"/>
    <w:rsid w:val="00714174"/>
    <w:rsid w:val="007253CC"/>
    <w:rsid w:val="008431CB"/>
    <w:rsid w:val="008E2FAF"/>
    <w:rsid w:val="00925494"/>
    <w:rsid w:val="0093449B"/>
    <w:rsid w:val="009916AE"/>
    <w:rsid w:val="00A979E1"/>
    <w:rsid w:val="00B20226"/>
    <w:rsid w:val="00B45E12"/>
    <w:rsid w:val="00C43C26"/>
    <w:rsid w:val="00C9013A"/>
    <w:rsid w:val="00C968D5"/>
    <w:rsid w:val="00CB50F2"/>
    <w:rsid w:val="00CF5C61"/>
    <w:rsid w:val="00D6466C"/>
    <w:rsid w:val="00D90A37"/>
    <w:rsid w:val="00DC2307"/>
    <w:rsid w:val="00E52810"/>
    <w:rsid w:val="00E70F21"/>
    <w:rsid w:val="00EB43FE"/>
    <w:rsid w:val="00EB512D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61F46"/>
  <w15:chartTrackingRefBased/>
  <w15:docId w15:val="{F48B8DCE-7778-44D1-A408-FAEE42AA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0F21"/>
    <w:rPr>
      <w:spacing w:val="4"/>
    </w:rPr>
  </w:style>
  <w:style w:type="paragraph" w:styleId="berschrift1">
    <w:name w:val="heading 1"/>
    <w:basedOn w:val="Standard"/>
    <w:link w:val="berschrift1Zchn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Sitzungsprotokoll">
    <w:name w:val="Sitzungsprotokoll"/>
    <w:basedOn w:val="NormaleTabelle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chwacherVerweis">
    <w:name w:val="Subtle Reference"/>
    <w:basedOn w:val="Absatz-Standardschriftart"/>
    <w:uiPriority w:val="2"/>
    <w:qFormat/>
    <w:rsid w:val="00CB50F2"/>
    <w:rPr>
      <w:caps/>
      <w:smallCaps w:val="0"/>
      <w:color w:val="9F2936" w:themeColor="accent2"/>
    </w:rPr>
  </w:style>
  <w:style w:type="paragraph" w:styleId="Kopfzeile">
    <w:name w:val="header"/>
    <w:basedOn w:val="Standard"/>
    <w:link w:val="KopfzeileZchn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KopfzeileZchn">
    <w:name w:val="Kopfzeile Zchn"/>
    <w:basedOn w:val="Absatz-Standardschriftart"/>
    <w:link w:val="Kopfzeile"/>
    <w:uiPriority w:val="99"/>
    <w:rsid w:val="00A979E1"/>
    <w:rPr>
      <w:rFonts w:eastAsiaTheme="minorEastAsia"/>
      <w:szCs w:val="21"/>
      <w:lang w:eastAsia="ja-JP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CF5C61"/>
  </w:style>
  <w:style w:type="paragraph" w:styleId="Blocktext">
    <w:name w:val="Block Text"/>
    <w:basedOn w:val="Standard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F5C6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F5C61"/>
    <w:rPr>
      <w:spacing w:val="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CF5C6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F5C61"/>
    <w:rPr>
      <w:spacing w:val="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F5C61"/>
    <w:rPr>
      <w:spacing w:val="4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CF5C61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CF5C61"/>
    <w:rPr>
      <w:spacing w:val="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F5C61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F5C61"/>
    <w:rPr>
      <w:spacing w:val="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F5C61"/>
    <w:pPr>
      <w:spacing w:after="24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CF5C61"/>
    <w:rPr>
      <w:spacing w:val="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F5C61"/>
    <w:rPr>
      <w:spacing w:val="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F5C61"/>
    <w:rPr>
      <w:spacing w:val="4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F5C61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5C6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5C61"/>
    <w:rPr>
      <w:spacing w:val="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5C6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5C61"/>
    <w:rPr>
      <w:b/>
      <w:bCs/>
      <w:spacing w:val="4"/>
      <w:szCs w:val="20"/>
    </w:rPr>
  </w:style>
  <w:style w:type="table" w:styleId="DunkleListe">
    <w:name w:val="Dark List"/>
    <w:basedOn w:val="NormaleTabel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CF5C61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CF5C61"/>
    <w:rPr>
      <w:spacing w:val="4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CF5C61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CF5C6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F5C61"/>
    <w:rPr>
      <w:spacing w:val="4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uzeileZchn">
    <w:name w:val="Fußzeile Zchn"/>
    <w:basedOn w:val="Absatz-Standardschriftart"/>
    <w:link w:val="Fuzeile"/>
    <w:uiPriority w:val="99"/>
    <w:rsid w:val="00CB50F2"/>
    <w:rPr>
      <w:rFonts w:eastAsiaTheme="minorEastAsia"/>
      <w:szCs w:val="21"/>
      <w:lang w:eastAsia="ja-JP"/>
    </w:rPr>
  </w:style>
  <w:style w:type="character" w:styleId="Funotenzeichen">
    <w:name w:val="footnote reference"/>
    <w:basedOn w:val="Absatz-Standardschriftart"/>
    <w:uiPriority w:val="99"/>
    <w:semiHidden/>
    <w:unhideWhenUsed/>
    <w:rsid w:val="00CF5C61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5C61"/>
    <w:rPr>
      <w:spacing w:val="4"/>
      <w:szCs w:val="20"/>
    </w:rPr>
  </w:style>
  <w:style w:type="table" w:styleId="Gitternetztabelle1hell">
    <w:name w:val="Grid Table 1 Light"/>
    <w:basedOn w:val="NormaleTabel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CF5C61"/>
  </w:style>
  <w:style w:type="paragraph" w:styleId="HTMLAdresse">
    <w:name w:val="HTML Address"/>
    <w:basedOn w:val="Standard"/>
    <w:link w:val="HTMLAdresseZchn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CF5C61"/>
    <w:rPr>
      <w:i/>
      <w:iCs/>
      <w:spacing w:val="4"/>
    </w:rPr>
  </w:style>
  <w:style w:type="character" w:styleId="HTMLZitat">
    <w:name w:val="HTML Cite"/>
    <w:basedOn w:val="Absatz-Standardschriftar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CF5C61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HellesRaster">
    <w:name w:val="Light Grid"/>
    <w:basedOn w:val="NormaleTabel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CF5C61"/>
  </w:style>
  <w:style w:type="paragraph" w:styleId="Liste">
    <w:name w:val="List"/>
    <w:basedOn w:val="Standard"/>
    <w:uiPriority w:val="99"/>
    <w:semiHidden/>
    <w:unhideWhenUsed/>
    <w:rsid w:val="00CF5C61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CF5C61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CF5C61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CF5C61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CF5C61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CF5C61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entabelle2">
    <w:name w:val="List Table 2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entabelle3">
    <w:name w:val="List Table 3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StandardWeb">
    <w:name w:val="Normal (Web)"/>
    <w:basedOn w:val="Standard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CF5C6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F5C61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F5C61"/>
    <w:rPr>
      <w:spacing w:val="4"/>
    </w:rPr>
  </w:style>
  <w:style w:type="character" w:styleId="Seitenzahl">
    <w:name w:val="page number"/>
    <w:basedOn w:val="Absatz-Standardschriftart"/>
    <w:uiPriority w:val="99"/>
    <w:semiHidden/>
    <w:unhideWhenUsed/>
    <w:rsid w:val="00CF5C61"/>
  </w:style>
  <w:style w:type="table" w:styleId="EinfacheTabelle1">
    <w:name w:val="Plain Table 1"/>
    <w:basedOn w:val="NormaleTabelle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Fett">
    <w:name w:val="Strong"/>
    <w:basedOn w:val="Absatz-Standardschriftart"/>
    <w:uiPriority w:val="22"/>
    <w:semiHidden/>
    <w:unhideWhenUsed/>
    <w:qFormat/>
    <w:rsid w:val="00CF5C61"/>
    <w:rPr>
      <w:b/>
      <w:bCs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chwacheHervorhebung">
    <w:name w:val="Subtle Emphasis"/>
    <w:basedOn w:val="Absatz-Standardschriftart"/>
    <w:uiPriority w:val="10"/>
    <w:qFormat/>
    <w:rsid w:val="00A979E1"/>
    <w:rPr>
      <w:i/>
      <w:iCs/>
      <w:color w:val="auto"/>
    </w:rPr>
  </w:style>
  <w:style w:type="table" w:styleId="Tabelle3D-Effekt1">
    <w:name w:val="Table 3D effects 1"/>
    <w:basedOn w:val="NormaleTabelle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F5C61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CF5C61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link w:val="TitelZchn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elZchn">
    <w:name w:val="Titel Zchn"/>
    <w:basedOn w:val="Absatz-Standardschriftart"/>
    <w:link w:val="Titel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F5C6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CF5C6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F5C61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F5C61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F5C61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F5C61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F5C6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F5C6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F5C61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E13D2CDEF64D7188ACB73165D9B9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8A892-CF26-4FC2-8B20-56AB6E1465EA}"/>
      </w:docPartPr>
      <w:docPartBody>
        <w:p w:rsidR="00000000" w:rsidRDefault="00C00964">
          <w:pPr>
            <w:pStyle w:val="65E13D2CDEF64D7188ACB73165D9B9C6"/>
          </w:pPr>
          <w:r>
            <w:rPr>
              <w:lang w:bidi="de-DE"/>
            </w:rPr>
            <w:t>Titel der Besprechung</w:t>
          </w:r>
        </w:p>
      </w:docPartBody>
    </w:docPart>
    <w:docPart>
      <w:docPartPr>
        <w:name w:val="A0DB497847AD448FB0835756C598AA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979456-2AA2-44C4-A9B0-F4DA125DCFAF}"/>
      </w:docPartPr>
      <w:docPartBody>
        <w:p w:rsidR="00000000" w:rsidRDefault="00C00964">
          <w:pPr>
            <w:pStyle w:val="A0DB497847AD448FB0835756C598AA69"/>
          </w:pPr>
          <w:r>
            <w:rPr>
              <w:lang w:bidi="de-DE"/>
            </w:rPr>
            <w:t>|</w:t>
          </w:r>
        </w:p>
      </w:docPartBody>
    </w:docPart>
    <w:docPart>
      <w:docPartPr>
        <w:name w:val="4FBE0B8227DA4EBA80AD53D66924AE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C06D64-D029-4F45-9094-425CA624B1ED}"/>
      </w:docPartPr>
      <w:docPartBody>
        <w:p w:rsidR="00000000" w:rsidRDefault="00C00964">
          <w:pPr>
            <w:pStyle w:val="4FBE0B8227DA4EBA80AD53D66924AED7"/>
          </w:pPr>
          <w:r w:rsidRPr="00CB50F2">
            <w:rPr>
              <w:rStyle w:val="SchwacherVerweis"/>
              <w:lang w:bidi="de-DE"/>
            </w:rPr>
            <w:t>Protokolle</w:t>
          </w:r>
        </w:p>
      </w:docPartBody>
    </w:docPart>
    <w:docPart>
      <w:docPartPr>
        <w:name w:val="EF0B0E3EE2B74531AF813DF98CCF63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8836B7-CF5E-480F-888A-7CD49A661C55}"/>
      </w:docPartPr>
      <w:docPartBody>
        <w:p w:rsidR="00000000" w:rsidRDefault="00C00964">
          <w:pPr>
            <w:pStyle w:val="EF0B0E3EE2B74531AF813DF98CCF6360"/>
          </w:pPr>
          <w:r>
            <w:rPr>
              <w:lang w:bidi="de-DE"/>
            </w:rPr>
            <w:t>Datum der Besprechung | Uhrzeit</w:t>
          </w:r>
        </w:p>
      </w:docPartBody>
    </w:docPart>
    <w:docPart>
      <w:docPartPr>
        <w:name w:val="BF87A2A5E3214E909564F4E256C996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2D7FEB-CC5A-4A70-AB4A-035283B719B9}"/>
      </w:docPartPr>
      <w:docPartBody>
        <w:p w:rsidR="00000000" w:rsidRDefault="00C00964">
          <w:pPr>
            <w:pStyle w:val="BF87A2A5E3214E909564F4E256C996B8"/>
          </w:pPr>
          <w:r w:rsidRPr="003665F5">
            <w:rPr>
              <w:rStyle w:val="SchwacheHervorhebung"/>
              <w:lang w:bidi="de-DE"/>
            </w:rPr>
            <w:t>Datum</w:t>
          </w:r>
        </w:p>
      </w:docPartBody>
    </w:docPart>
    <w:docPart>
      <w:docPartPr>
        <w:name w:val="ACE6CBAC3F844A65AB1D67D1E6ABA2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ACC0D6-22FF-481F-85DF-E45475CB8451}"/>
      </w:docPartPr>
      <w:docPartBody>
        <w:p w:rsidR="00000000" w:rsidRDefault="00C00964">
          <w:pPr>
            <w:pStyle w:val="ACE6CBAC3F844A65AB1D67D1E6ABA24F"/>
          </w:pPr>
          <w:r w:rsidRPr="003665F5">
            <w:rPr>
              <w:rStyle w:val="SchwacheHervorhebung"/>
              <w:lang w:bidi="de-DE"/>
            </w:rPr>
            <w:t>Uhrzeit</w:t>
          </w:r>
        </w:p>
      </w:docPartBody>
    </w:docPart>
    <w:docPart>
      <w:docPartPr>
        <w:name w:val="BF1926FCD90541D18F1717EEA3A137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0FD1EE-18F8-42A9-BB49-4D8EFBA9009A}"/>
      </w:docPartPr>
      <w:docPartBody>
        <w:p w:rsidR="00000000" w:rsidRDefault="00C00964">
          <w:pPr>
            <w:pStyle w:val="BF1926FCD90541D18F1717EEA3A137B2"/>
          </w:pPr>
          <w:r>
            <w:rPr>
              <w:lang w:bidi="de-DE"/>
            </w:rPr>
            <w:t>Ort der Besprechung</w:t>
          </w:r>
        </w:p>
      </w:docPartBody>
    </w:docPart>
    <w:docPart>
      <w:docPartPr>
        <w:name w:val="37C257D3039D45A8A360BD977F25C4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04E6F3-CB07-447C-BFAA-3954A3C0C613}"/>
      </w:docPartPr>
      <w:docPartBody>
        <w:p w:rsidR="00000000" w:rsidRDefault="00C00964">
          <w:pPr>
            <w:pStyle w:val="37C257D3039D45A8A360BD977F25C4F6"/>
          </w:pPr>
          <w:r>
            <w:rPr>
              <w:rStyle w:val="SchwacheHervorhebung"/>
              <w:lang w:bidi="de-DE"/>
            </w:rPr>
            <w:t>Ort</w:t>
          </w:r>
        </w:p>
      </w:docPartBody>
    </w:docPart>
    <w:docPart>
      <w:docPartPr>
        <w:name w:val="0697AB15980C49848CBEC7BF41DCD2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8B92A4-6201-4BE3-8C1F-5C267817A704}"/>
      </w:docPartPr>
      <w:docPartBody>
        <w:p w:rsidR="00000000" w:rsidRDefault="00C00964">
          <w:pPr>
            <w:pStyle w:val="0697AB15980C49848CBEC7BF41DCD206"/>
          </w:pPr>
          <w:r w:rsidRPr="00A979E1">
            <w:rPr>
              <w:lang w:bidi="de-DE"/>
            </w:rPr>
            <w:t>Besprechung einberufen durch</w:t>
          </w:r>
        </w:p>
      </w:docPartBody>
    </w:docPart>
    <w:docPart>
      <w:docPartPr>
        <w:name w:val="A88D37A177CC43F4B048BE1E8E2DA8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23EA0-5B61-449C-9A82-4E44020DEB52}"/>
      </w:docPartPr>
      <w:docPartBody>
        <w:p w:rsidR="00000000" w:rsidRDefault="00C00964">
          <w:pPr>
            <w:pStyle w:val="A88D37A177CC43F4B048BE1E8E2DA80B"/>
          </w:pPr>
          <w:r>
            <w:rPr>
              <w:lang w:bidi="de-DE"/>
            </w:rPr>
            <w:t>Name</w:t>
          </w:r>
        </w:p>
      </w:docPartBody>
    </w:docPart>
    <w:docPart>
      <w:docPartPr>
        <w:name w:val="1C0FBE11F7A34B389B8677FBCCF96F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04E948-BF32-4362-AD6E-3E8BF9858BE7}"/>
      </w:docPartPr>
      <w:docPartBody>
        <w:p w:rsidR="00000000" w:rsidRDefault="00C00964">
          <w:pPr>
            <w:pStyle w:val="1C0FBE11F7A34B389B8677FBCCF96F66"/>
          </w:pPr>
          <w:r w:rsidRPr="00A979E1">
            <w:rPr>
              <w:lang w:bidi="de-DE"/>
            </w:rPr>
            <w:t>Art der Besprechung</w:t>
          </w:r>
        </w:p>
      </w:docPartBody>
    </w:docPart>
    <w:docPart>
      <w:docPartPr>
        <w:name w:val="A5DF3B05BB9B44B58D1481721DA3B1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D46C7-AFCB-489A-93D2-0C0AEA43B29A}"/>
      </w:docPartPr>
      <w:docPartBody>
        <w:p w:rsidR="00000000" w:rsidRDefault="00C00964">
          <w:pPr>
            <w:pStyle w:val="A5DF3B05BB9B44B58D1481721DA3B1C9"/>
          </w:pPr>
          <w:r>
            <w:rPr>
              <w:lang w:bidi="de-DE"/>
            </w:rPr>
            <w:t>Zweck</w:t>
          </w:r>
        </w:p>
      </w:docPartBody>
    </w:docPart>
    <w:docPart>
      <w:docPartPr>
        <w:name w:val="A9ED763FE5EF49C59302A3065D0D08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755584-E93F-4F38-BC68-2D9D1FF5BF41}"/>
      </w:docPartPr>
      <w:docPartBody>
        <w:p w:rsidR="00000000" w:rsidRDefault="00C00964">
          <w:pPr>
            <w:pStyle w:val="A9ED763FE5EF49C59302A3065D0D0834"/>
          </w:pPr>
          <w:r w:rsidRPr="00A979E1">
            <w:rPr>
              <w:lang w:bidi="de-DE"/>
            </w:rPr>
            <w:t>Moderator</w:t>
          </w:r>
        </w:p>
      </w:docPartBody>
    </w:docPart>
    <w:docPart>
      <w:docPartPr>
        <w:name w:val="D369EC5DC1644EE4A1DFEE1DC83CA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F39173-DFEA-4E47-AA46-7EADDF5EEE72}"/>
      </w:docPartPr>
      <w:docPartBody>
        <w:p w:rsidR="00000000" w:rsidRDefault="00C00964">
          <w:pPr>
            <w:pStyle w:val="D369EC5DC1644EE4A1DFEE1DC83CA47A"/>
          </w:pPr>
          <w:r w:rsidRPr="00A979E1">
            <w:rPr>
              <w:lang w:bidi="de-DE"/>
            </w:rPr>
            <w:t>Protokollführer</w:t>
          </w:r>
        </w:p>
      </w:docPartBody>
    </w:docPart>
    <w:docPart>
      <w:docPartPr>
        <w:name w:val="27959C4CE5824B10A8BC4AD19BFD5A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274955-43EA-4985-91AD-2787FD15ED97}"/>
      </w:docPartPr>
      <w:docPartBody>
        <w:p w:rsidR="00000000" w:rsidRDefault="00C00964">
          <w:pPr>
            <w:pStyle w:val="27959C4CE5824B10A8BC4AD19BFD5A3E"/>
          </w:pPr>
          <w:r w:rsidRPr="00A979E1">
            <w:rPr>
              <w:lang w:bidi="de-DE"/>
            </w:rPr>
            <w:t>Zeitnehmer</w:t>
          </w:r>
        </w:p>
      </w:docPartBody>
    </w:docPart>
    <w:docPart>
      <w:docPartPr>
        <w:name w:val="ECB8D05B4F31430FA97A97BF839061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0A9CEC-FA4D-4B3F-9A0D-AF129D9B29AD}"/>
      </w:docPartPr>
      <w:docPartBody>
        <w:p w:rsidR="00000000" w:rsidRDefault="00C00964">
          <w:pPr>
            <w:pStyle w:val="ECB8D05B4F31430FA97A97BF8390614E"/>
          </w:pPr>
          <w:r w:rsidRPr="00137619">
            <w:rPr>
              <w:lang w:bidi="de-DE"/>
            </w:rPr>
            <w:t>Teilnehmer</w:t>
          </w:r>
        </w:p>
      </w:docPartBody>
    </w:docPart>
    <w:docPart>
      <w:docPartPr>
        <w:name w:val="C18BF66D9152400D8C4254A2E11E19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E8AB67-0232-4AC8-9D49-3333177F1593}"/>
      </w:docPartPr>
      <w:docPartBody>
        <w:p w:rsidR="00000000" w:rsidRDefault="00C00964">
          <w:pPr>
            <w:pStyle w:val="C18BF66D9152400D8C4254A2E11E1902"/>
          </w:pPr>
          <w:r>
            <w:rPr>
              <w:lang w:bidi="de-DE"/>
            </w:rPr>
            <w:t>Teilnehmer</w:t>
          </w:r>
        </w:p>
      </w:docPartBody>
    </w:docPart>
    <w:docPart>
      <w:docPartPr>
        <w:name w:val="4ADAAB3F535A45E38CB87EB1413826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B5B5F-2CE7-41B0-A339-0AD595DC4745}"/>
      </w:docPartPr>
      <w:docPartBody>
        <w:p w:rsidR="00000000" w:rsidRDefault="00C00964">
          <w:pPr>
            <w:pStyle w:val="4ADAAB3F535A45E38CB87EB1413826A0"/>
          </w:pPr>
          <w:r>
            <w:rPr>
              <w:lang w:bidi="de-DE"/>
            </w:rPr>
            <w:t>Themen der Agenda</w:t>
          </w:r>
        </w:p>
      </w:docPartBody>
    </w:docPart>
    <w:docPart>
      <w:docPartPr>
        <w:name w:val="8E9BC7C8485F4053AB944C7B288AD5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D2626E-6CA7-45F5-BC4C-6E76E7A5D986}"/>
      </w:docPartPr>
      <w:docPartBody>
        <w:p w:rsidR="00000000" w:rsidRDefault="00C00964">
          <w:pPr>
            <w:pStyle w:val="8E9BC7C8485F4053AB944C7B288AD5D4"/>
          </w:pPr>
          <w:r>
            <w:rPr>
              <w:lang w:bidi="de-DE"/>
            </w:rPr>
            <w:t>Geplante Dauer</w:t>
          </w:r>
        </w:p>
      </w:docPartBody>
    </w:docPart>
    <w:docPart>
      <w:docPartPr>
        <w:name w:val="9FA3084A357B4110B14562049D21C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4181EC-0D27-43B0-B57B-BB8CD960211E}"/>
      </w:docPartPr>
      <w:docPartBody>
        <w:p w:rsidR="00000000" w:rsidRDefault="00C00964">
          <w:pPr>
            <w:pStyle w:val="9FA3084A357B4110B14562049D21C574"/>
          </w:pPr>
          <w:r>
            <w:rPr>
              <w:rStyle w:val="SchwacheHervorhebung"/>
              <w:lang w:bidi="de-DE"/>
            </w:rPr>
            <w:t>Zeit</w:t>
          </w:r>
        </w:p>
      </w:docPartBody>
    </w:docPart>
    <w:docPart>
      <w:docPartPr>
        <w:name w:val="7C35AE67B3CB4CB98582509B3DA3E8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B031B-0914-4337-A761-C44E06E74791}"/>
      </w:docPartPr>
      <w:docPartBody>
        <w:p w:rsidR="00000000" w:rsidRDefault="00C00964">
          <w:pPr>
            <w:pStyle w:val="7C35AE67B3CB4CB98582509B3DA3E8FA"/>
          </w:pPr>
          <w:r>
            <w:rPr>
              <w:lang w:bidi="de-DE"/>
            </w:rPr>
            <w:t>Thema der Agenda</w:t>
          </w:r>
        </w:p>
      </w:docPartBody>
    </w:docPart>
    <w:docPart>
      <w:docPartPr>
        <w:name w:val="109FDD718E2B40BDAA8B792D396436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CB8F1-4DF0-437B-8DE1-A03DDFFC0160}"/>
      </w:docPartPr>
      <w:docPartBody>
        <w:p w:rsidR="00000000" w:rsidRDefault="00C00964">
          <w:pPr>
            <w:pStyle w:val="109FDD718E2B40BDAA8B792D3964363A"/>
          </w:pPr>
          <w:r>
            <w:rPr>
              <w:rStyle w:val="SchwacheHervorhebung"/>
              <w:lang w:bidi="de-DE"/>
            </w:rPr>
            <w:t>Thema</w:t>
          </w:r>
        </w:p>
      </w:docPartBody>
    </w:docPart>
    <w:docPart>
      <w:docPartPr>
        <w:name w:val="A0FCF51F8C7C45EA88C6738E54B1C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AC7A20-704D-49AF-B918-4A8B5228E6E9}"/>
      </w:docPartPr>
      <w:docPartBody>
        <w:p w:rsidR="00000000" w:rsidRDefault="00C00964">
          <w:pPr>
            <w:pStyle w:val="A0FCF51F8C7C45EA88C6738E54B1CA6F"/>
          </w:pPr>
          <w:r>
            <w:rPr>
              <w:lang w:bidi="de-DE"/>
            </w:rPr>
            <w:t>Referent</w:t>
          </w:r>
        </w:p>
      </w:docPartBody>
    </w:docPart>
    <w:docPart>
      <w:docPartPr>
        <w:name w:val="0A0EF10A01E344D8B923D732375905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E54BAA-9D54-492E-AF1F-62D6B993E790}"/>
      </w:docPartPr>
      <w:docPartBody>
        <w:p w:rsidR="00000000" w:rsidRDefault="00C00964">
          <w:pPr>
            <w:pStyle w:val="0A0EF10A01E344D8B923D7323759050D"/>
          </w:pPr>
          <w:r>
            <w:rPr>
              <w:rStyle w:val="SchwacheHervorhebung"/>
              <w:lang w:bidi="de-DE"/>
            </w:rPr>
            <w:t>Name</w:t>
          </w:r>
        </w:p>
      </w:docPartBody>
    </w:docPart>
    <w:docPart>
      <w:docPartPr>
        <w:name w:val="E5442DAB142E46EAA5570ECBD763A4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A91D44-7427-448B-8E73-1AFED7CC219A}"/>
      </w:docPartPr>
      <w:docPartBody>
        <w:p w:rsidR="00000000" w:rsidRDefault="00C00964">
          <w:pPr>
            <w:pStyle w:val="E5442DAB142E46EAA5570ECBD763A412"/>
          </w:pPr>
          <w:r>
            <w:rPr>
              <w:lang w:bidi="de-DE"/>
            </w:rPr>
            <w:t>Diskussion</w:t>
          </w:r>
        </w:p>
      </w:docPartBody>
    </w:docPart>
    <w:docPart>
      <w:docPartPr>
        <w:name w:val="1F3A1C2207DA440881AFC81F4DE163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A643D-EE71-464D-B8CE-85AEBC174E07}"/>
      </w:docPartPr>
      <w:docPartBody>
        <w:p w:rsidR="00000000" w:rsidRDefault="00C00964">
          <w:pPr>
            <w:pStyle w:val="1F3A1C2207DA440881AFC81F4DE16344"/>
          </w:pPr>
          <w:r>
            <w:rPr>
              <w:lang w:bidi="de-DE"/>
            </w:rPr>
            <w:t>Unterhaltung</w:t>
          </w:r>
        </w:p>
      </w:docPartBody>
    </w:docPart>
    <w:docPart>
      <w:docPartPr>
        <w:name w:val="E5348E5CEBC14575B379391A5F205B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28D04A-6DF5-40DF-A8C2-9ABCAA3DFA61}"/>
      </w:docPartPr>
      <w:docPartBody>
        <w:p w:rsidR="00000000" w:rsidRDefault="00C00964">
          <w:pPr>
            <w:pStyle w:val="E5348E5CEBC14575B379391A5F205B4C"/>
          </w:pPr>
          <w:r>
            <w:rPr>
              <w:lang w:bidi="de-DE"/>
            </w:rPr>
            <w:t>Fazit</w:t>
          </w:r>
        </w:p>
      </w:docPartBody>
    </w:docPart>
    <w:docPart>
      <w:docPartPr>
        <w:name w:val="D2E34E193FE7475992170D8982EB1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4AF0D3-03B8-4BEE-93C8-F8ABEA5B3949}"/>
      </w:docPartPr>
      <w:docPartBody>
        <w:p w:rsidR="00000000" w:rsidRDefault="00C00964">
          <w:pPr>
            <w:pStyle w:val="D2E34E193FE7475992170D8982EB14B6"/>
          </w:pPr>
          <w:r>
            <w:rPr>
              <w:lang w:bidi="de-DE"/>
            </w:rPr>
            <w:t>Schlussbemerkung</w:t>
          </w:r>
        </w:p>
      </w:docPartBody>
    </w:docPart>
    <w:docPart>
      <w:docPartPr>
        <w:name w:val="69784EA3527F4409A09E14D6EA7893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0A91E1-D329-4306-85FE-1B5AF9A12A66}"/>
      </w:docPartPr>
      <w:docPartBody>
        <w:p w:rsidR="00000000" w:rsidRDefault="00C00964">
          <w:pPr>
            <w:pStyle w:val="69784EA3527F4409A09E14D6EA789377"/>
          </w:pPr>
          <w:r w:rsidRPr="00E52810">
            <w:rPr>
              <w:lang w:bidi="de-DE"/>
            </w:rPr>
            <w:t>Aktionspunkte</w:t>
          </w:r>
        </w:p>
      </w:docPartBody>
    </w:docPart>
    <w:docPart>
      <w:docPartPr>
        <w:name w:val="1802CE69E86E48C7873913257AFE25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1CBD5B-558C-430F-B3EF-B2BF3C69AA42}"/>
      </w:docPartPr>
      <w:docPartBody>
        <w:p w:rsidR="00000000" w:rsidRDefault="00C00964">
          <w:pPr>
            <w:pStyle w:val="1802CE69E86E48C7873913257AFE252F"/>
          </w:pPr>
          <w:r w:rsidRPr="00E52810">
            <w:rPr>
              <w:lang w:bidi="de-DE"/>
            </w:rPr>
            <w:t>Zuständige Person</w:t>
          </w:r>
        </w:p>
      </w:docPartBody>
    </w:docPart>
    <w:docPart>
      <w:docPartPr>
        <w:name w:val="D6325B84132E4CCAB34720A5A44AF6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CD1ED5-C9F6-4424-BE71-1F8D5F6A8772}"/>
      </w:docPartPr>
      <w:docPartBody>
        <w:p w:rsidR="00000000" w:rsidRDefault="00C00964">
          <w:pPr>
            <w:pStyle w:val="D6325B84132E4CCAB34720A5A44AF655"/>
          </w:pPr>
          <w:r w:rsidRPr="00E52810">
            <w:rPr>
              <w:lang w:bidi="de-DE"/>
            </w:rPr>
            <w:t>Stichtag</w:t>
          </w:r>
        </w:p>
      </w:docPartBody>
    </w:docPart>
    <w:docPart>
      <w:docPartPr>
        <w:name w:val="7A45BBBC46544409A8C349F09A3662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BDF9E9-FF64-4E8B-B05B-36F46093C21A}"/>
      </w:docPartPr>
      <w:docPartBody>
        <w:p w:rsidR="00000000" w:rsidRDefault="00C00964">
          <w:pPr>
            <w:pStyle w:val="7A45BBBC46544409A8C349F09A36621E"/>
          </w:pPr>
          <w:r w:rsidRPr="00E52810">
            <w:rPr>
              <w:lang w:bidi="de-DE"/>
            </w:rPr>
            <w:t>Thema 1</w:t>
          </w:r>
        </w:p>
      </w:docPartBody>
    </w:docPart>
    <w:docPart>
      <w:docPartPr>
        <w:name w:val="3AC33DD042B74279B691BFE7453AA0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2E3491-C539-4DB6-8DA7-E4CFAFE56873}"/>
      </w:docPartPr>
      <w:docPartBody>
        <w:p w:rsidR="00000000" w:rsidRDefault="00C00964">
          <w:pPr>
            <w:pStyle w:val="3AC33DD042B74279B691BFE7453AA03B"/>
          </w:pPr>
          <w:r w:rsidRPr="00E52810">
            <w:rPr>
              <w:lang w:bidi="de-DE"/>
            </w:rPr>
            <w:t>Name des Referenten</w:t>
          </w:r>
        </w:p>
      </w:docPartBody>
    </w:docPart>
    <w:docPart>
      <w:docPartPr>
        <w:name w:val="DECE83A3327645899388C86E9E3585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811B50-F6AD-4030-849F-C4866136D9B0}"/>
      </w:docPartPr>
      <w:docPartBody>
        <w:p w:rsidR="00000000" w:rsidRDefault="00C00964">
          <w:pPr>
            <w:pStyle w:val="DECE83A3327645899388C86E9E3585ED"/>
          </w:pPr>
          <w:r w:rsidRPr="00E52810">
            <w:rPr>
              <w:lang w:bidi="de-DE"/>
            </w:rPr>
            <w:t>Datum | Uhrzeit</w:t>
          </w:r>
        </w:p>
      </w:docPartBody>
    </w:docPart>
    <w:docPart>
      <w:docPartPr>
        <w:name w:val="1FE8A997907B43A1820BE89F9864FE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E5048C-F0DB-4671-A83F-CBB792552524}"/>
      </w:docPartPr>
      <w:docPartBody>
        <w:p w:rsidR="00000000" w:rsidRDefault="00C00964">
          <w:pPr>
            <w:pStyle w:val="1FE8A997907B43A1820BE89F9864FEA8"/>
          </w:pPr>
          <w:r w:rsidRPr="00E52810">
            <w:rPr>
              <w:lang w:bidi="de-DE"/>
            </w:rPr>
            <w:t>Thema 2</w:t>
          </w:r>
        </w:p>
      </w:docPartBody>
    </w:docPart>
    <w:docPart>
      <w:docPartPr>
        <w:name w:val="CB1ABF6BB2564B11AC2CECD2C24996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0A32DD-477D-46A2-82EA-B59ACDB683E4}"/>
      </w:docPartPr>
      <w:docPartBody>
        <w:p w:rsidR="00000000" w:rsidRDefault="00C00964">
          <w:pPr>
            <w:pStyle w:val="CB1ABF6BB2564B11AC2CECD2C2499699"/>
          </w:pPr>
          <w:r w:rsidRPr="00E52810">
            <w:rPr>
              <w:lang w:bidi="de-DE"/>
            </w:rPr>
            <w:t>Name des Referenten</w:t>
          </w:r>
        </w:p>
      </w:docPartBody>
    </w:docPart>
    <w:docPart>
      <w:docPartPr>
        <w:name w:val="B1E03A3CEE6F4DDDBB25E58840AEC7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55F696-549E-4C46-8F56-C347275F7C4D}"/>
      </w:docPartPr>
      <w:docPartBody>
        <w:p w:rsidR="00000000" w:rsidRDefault="00C00964">
          <w:pPr>
            <w:pStyle w:val="B1E03A3CEE6F4DDDBB25E58840AEC7DB"/>
          </w:pPr>
          <w:r w:rsidRPr="00E52810">
            <w:rPr>
              <w:lang w:bidi="de-DE"/>
            </w:rPr>
            <w:t>Datum | Uhrzeit</w:t>
          </w:r>
        </w:p>
      </w:docPartBody>
    </w:docPart>
    <w:docPart>
      <w:docPartPr>
        <w:name w:val="4AA8BB8CDECA4879B62633F4139AB0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F53DAA-D0EB-451E-A360-A2296C01B669}"/>
      </w:docPartPr>
      <w:docPartBody>
        <w:p w:rsidR="00000000" w:rsidRDefault="00C00964">
          <w:pPr>
            <w:pStyle w:val="4AA8BB8CDECA4879B62633F4139AB0E3"/>
          </w:pPr>
          <w:r>
            <w:rPr>
              <w:lang w:bidi="de-DE"/>
            </w:rPr>
            <w:t>Geplante Dauer</w:t>
          </w:r>
        </w:p>
      </w:docPartBody>
    </w:docPart>
    <w:docPart>
      <w:docPartPr>
        <w:name w:val="A3B374673591446994A49A50B8C242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4108B8-7355-4289-BFAB-18AE41CAFE4B}"/>
      </w:docPartPr>
      <w:docPartBody>
        <w:p w:rsidR="00000000" w:rsidRDefault="00C00964">
          <w:pPr>
            <w:pStyle w:val="A3B374673591446994A49A50B8C242D4"/>
          </w:pPr>
          <w:r>
            <w:rPr>
              <w:rStyle w:val="SchwacheHervorhebung"/>
              <w:lang w:bidi="de-DE"/>
            </w:rPr>
            <w:t>Zeit</w:t>
          </w:r>
        </w:p>
      </w:docPartBody>
    </w:docPart>
    <w:docPart>
      <w:docPartPr>
        <w:name w:val="73C671F55E6F4D19A03D6E2D331306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96B2C8-FA57-43B4-9237-378886E43CBC}"/>
      </w:docPartPr>
      <w:docPartBody>
        <w:p w:rsidR="00000000" w:rsidRDefault="00C00964">
          <w:pPr>
            <w:pStyle w:val="73C671F55E6F4D19A03D6E2D3313066E"/>
          </w:pPr>
          <w:r>
            <w:rPr>
              <w:lang w:bidi="de-DE"/>
            </w:rPr>
            <w:t>Thema der Agenda</w:t>
          </w:r>
        </w:p>
      </w:docPartBody>
    </w:docPart>
    <w:docPart>
      <w:docPartPr>
        <w:name w:val="19DBCCED5B264A10B7028C20007767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BC231-47DB-4013-AE8A-3E2F539E7E54}"/>
      </w:docPartPr>
      <w:docPartBody>
        <w:p w:rsidR="00000000" w:rsidRDefault="00C00964">
          <w:pPr>
            <w:pStyle w:val="19DBCCED5B264A10B7028C20007767B5"/>
          </w:pPr>
          <w:r>
            <w:rPr>
              <w:rStyle w:val="SchwacheHervorhebung"/>
              <w:lang w:bidi="de-DE"/>
            </w:rPr>
            <w:t>Thema</w:t>
          </w:r>
        </w:p>
      </w:docPartBody>
    </w:docPart>
    <w:docPart>
      <w:docPartPr>
        <w:name w:val="2145AFCBF7954930AC14E1A5D62423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90F003-B87C-4E2C-901E-E91CA19A693F}"/>
      </w:docPartPr>
      <w:docPartBody>
        <w:p w:rsidR="00000000" w:rsidRDefault="00C00964">
          <w:pPr>
            <w:pStyle w:val="2145AFCBF7954930AC14E1A5D624237F"/>
          </w:pPr>
          <w:r>
            <w:rPr>
              <w:lang w:bidi="de-DE"/>
            </w:rPr>
            <w:t>Referent</w:t>
          </w:r>
        </w:p>
      </w:docPartBody>
    </w:docPart>
    <w:docPart>
      <w:docPartPr>
        <w:name w:val="3C31F5799ECD4135A2DC4D3D758E8D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23EFC8-E7F3-4D72-BC17-758CD7143329}"/>
      </w:docPartPr>
      <w:docPartBody>
        <w:p w:rsidR="00000000" w:rsidRDefault="00C00964">
          <w:pPr>
            <w:pStyle w:val="3C31F5799ECD4135A2DC4D3D758E8DE5"/>
          </w:pPr>
          <w:r>
            <w:rPr>
              <w:rStyle w:val="SchwacheHervorhebung"/>
              <w:lang w:bidi="de-DE"/>
            </w:rPr>
            <w:t>Name</w:t>
          </w:r>
        </w:p>
      </w:docPartBody>
    </w:docPart>
    <w:docPart>
      <w:docPartPr>
        <w:name w:val="44492565949041C4BEBD03066CD5AA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F7A3AA-628E-4802-9CD1-E6BD92DB474D}"/>
      </w:docPartPr>
      <w:docPartBody>
        <w:p w:rsidR="00000000" w:rsidRDefault="00C00964">
          <w:pPr>
            <w:pStyle w:val="44492565949041C4BEBD03066CD5AA0B"/>
          </w:pPr>
          <w:r>
            <w:rPr>
              <w:lang w:bidi="de-DE"/>
            </w:rPr>
            <w:t>Diskussion</w:t>
          </w:r>
        </w:p>
      </w:docPartBody>
    </w:docPart>
    <w:docPart>
      <w:docPartPr>
        <w:name w:val="AF6ABC1F3F4F4095A4AC5A7935985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7F3553-D660-4AFE-B586-3349B3A3A93E}"/>
      </w:docPartPr>
      <w:docPartBody>
        <w:p w:rsidR="00000000" w:rsidRDefault="00C00964">
          <w:pPr>
            <w:pStyle w:val="AF6ABC1F3F4F4095A4AC5A7935985329"/>
          </w:pPr>
          <w:r>
            <w:rPr>
              <w:lang w:bidi="de-DE"/>
            </w:rPr>
            <w:t>Unterhaltung</w:t>
          </w:r>
        </w:p>
      </w:docPartBody>
    </w:docPart>
    <w:docPart>
      <w:docPartPr>
        <w:name w:val="9A8C6C1A28B3424AAC9076C7745F28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DBB0B4-9518-4004-9F61-9E0113CECB4B}"/>
      </w:docPartPr>
      <w:docPartBody>
        <w:p w:rsidR="00000000" w:rsidRDefault="00C00964">
          <w:pPr>
            <w:pStyle w:val="9A8C6C1A28B3424AAC9076C7745F2818"/>
          </w:pPr>
          <w:r>
            <w:rPr>
              <w:lang w:bidi="de-DE"/>
            </w:rPr>
            <w:t>Fazit</w:t>
          </w:r>
        </w:p>
      </w:docPartBody>
    </w:docPart>
    <w:docPart>
      <w:docPartPr>
        <w:name w:val="F84F52C5B9564F80AAF013F8495DC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C9B82A-13AA-46F1-88D8-7FA7477D6E6E}"/>
      </w:docPartPr>
      <w:docPartBody>
        <w:p w:rsidR="00000000" w:rsidRDefault="00C00964">
          <w:pPr>
            <w:pStyle w:val="F84F52C5B9564F80AAF013F8495DC029"/>
          </w:pPr>
          <w:r>
            <w:rPr>
              <w:lang w:bidi="de-DE"/>
            </w:rPr>
            <w:t>Schlussbemerkung</w:t>
          </w:r>
        </w:p>
      </w:docPartBody>
    </w:docPart>
    <w:docPart>
      <w:docPartPr>
        <w:name w:val="6CB4F26C1D8D4CAFB9AC3EF3F218E4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6E2E3A-9088-40C4-BD6E-F6E9EA94A3BD}"/>
      </w:docPartPr>
      <w:docPartBody>
        <w:p w:rsidR="00000000" w:rsidRDefault="00C00964">
          <w:pPr>
            <w:pStyle w:val="6CB4F26C1D8D4CAFB9AC3EF3F218E404"/>
          </w:pPr>
          <w:r w:rsidRPr="00E52810">
            <w:rPr>
              <w:lang w:bidi="de-DE"/>
            </w:rPr>
            <w:t>Aktionspunkte</w:t>
          </w:r>
        </w:p>
      </w:docPartBody>
    </w:docPart>
    <w:docPart>
      <w:docPartPr>
        <w:name w:val="AAB81E8DD4F149819780582D18B88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ADD53A-55A1-4988-A60A-B8B118AA4B40}"/>
      </w:docPartPr>
      <w:docPartBody>
        <w:p w:rsidR="00000000" w:rsidRDefault="00C00964">
          <w:pPr>
            <w:pStyle w:val="AAB81E8DD4F149819780582D18B8856A"/>
          </w:pPr>
          <w:r w:rsidRPr="00E52810">
            <w:rPr>
              <w:lang w:bidi="de-DE"/>
            </w:rPr>
            <w:t>Zuständige Person</w:t>
          </w:r>
        </w:p>
      </w:docPartBody>
    </w:docPart>
    <w:docPart>
      <w:docPartPr>
        <w:name w:val="8D3E6D8EE7394E63B68C574ABB7FA1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AAFA53-1497-4172-AC74-F4117A509284}"/>
      </w:docPartPr>
      <w:docPartBody>
        <w:p w:rsidR="00000000" w:rsidRDefault="00C00964">
          <w:pPr>
            <w:pStyle w:val="8D3E6D8EE7394E63B68C574ABB7FA101"/>
          </w:pPr>
          <w:r w:rsidRPr="00E52810">
            <w:rPr>
              <w:lang w:bidi="de-DE"/>
            </w:rPr>
            <w:t>Stichtag</w:t>
          </w:r>
        </w:p>
      </w:docPartBody>
    </w:docPart>
    <w:docPart>
      <w:docPartPr>
        <w:name w:val="5E59836C24744657834B84C49D4468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1A44D6-3622-48CA-98A9-44B2BA3F1170}"/>
      </w:docPartPr>
      <w:docPartBody>
        <w:p w:rsidR="00000000" w:rsidRDefault="00C00964">
          <w:pPr>
            <w:pStyle w:val="5E59836C24744657834B84C49D4468FF"/>
          </w:pPr>
          <w:r w:rsidRPr="00E52810">
            <w:rPr>
              <w:lang w:bidi="de-DE"/>
            </w:rPr>
            <w:t>Thema 1</w:t>
          </w:r>
        </w:p>
      </w:docPartBody>
    </w:docPart>
    <w:docPart>
      <w:docPartPr>
        <w:name w:val="42F5CB6DBCA347E78B34FBB8DD9CF8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E71D4E-33EE-43AC-9233-76576489E39E}"/>
      </w:docPartPr>
      <w:docPartBody>
        <w:p w:rsidR="00000000" w:rsidRDefault="00C00964">
          <w:pPr>
            <w:pStyle w:val="42F5CB6DBCA347E78B34FBB8DD9CF8CF"/>
          </w:pPr>
          <w:r w:rsidRPr="00E52810">
            <w:rPr>
              <w:lang w:bidi="de-DE"/>
            </w:rPr>
            <w:t>Name des Referenten</w:t>
          </w:r>
        </w:p>
      </w:docPartBody>
    </w:docPart>
    <w:docPart>
      <w:docPartPr>
        <w:name w:val="2EEB22465FA44DCB895C4C0FAA1F93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9252E6-8D81-4203-B4BB-9D36806F4589}"/>
      </w:docPartPr>
      <w:docPartBody>
        <w:p w:rsidR="00000000" w:rsidRDefault="00C00964">
          <w:pPr>
            <w:pStyle w:val="2EEB22465FA44DCB895C4C0FAA1F934B"/>
          </w:pPr>
          <w:r w:rsidRPr="00E52810">
            <w:rPr>
              <w:lang w:bidi="de-DE"/>
            </w:rPr>
            <w:t>Datum | Uhrzeit</w:t>
          </w:r>
        </w:p>
      </w:docPartBody>
    </w:docPart>
    <w:docPart>
      <w:docPartPr>
        <w:name w:val="54925BDFF84C41BD9B6958B24F7049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418F5D-9B1A-4934-BAA8-E0C352751172}"/>
      </w:docPartPr>
      <w:docPartBody>
        <w:p w:rsidR="00000000" w:rsidRDefault="00C00964">
          <w:pPr>
            <w:pStyle w:val="54925BDFF84C41BD9B6958B24F70498F"/>
          </w:pPr>
          <w:r w:rsidRPr="00E52810">
            <w:rPr>
              <w:lang w:bidi="de-DE"/>
            </w:rPr>
            <w:t>Thema 2</w:t>
          </w:r>
        </w:p>
      </w:docPartBody>
    </w:docPart>
    <w:docPart>
      <w:docPartPr>
        <w:name w:val="809FEDF626DE4602B49E61CC945FF6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AD43BE-0A1F-4907-AC50-50AD761C98E8}"/>
      </w:docPartPr>
      <w:docPartBody>
        <w:p w:rsidR="00000000" w:rsidRDefault="00C00964">
          <w:pPr>
            <w:pStyle w:val="809FEDF626DE4602B49E61CC945FF697"/>
          </w:pPr>
          <w:r w:rsidRPr="00E52810">
            <w:rPr>
              <w:lang w:bidi="de-DE"/>
            </w:rPr>
            <w:t>Name des Referenten</w:t>
          </w:r>
        </w:p>
      </w:docPartBody>
    </w:docPart>
    <w:docPart>
      <w:docPartPr>
        <w:name w:val="5C98B4171D134ACCAF782FA0DC85A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EDDAEC-0F8D-4F16-8516-20626CACF2DA}"/>
      </w:docPartPr>
      <w:docPartBody>
        <w:p w:rsidR="00000000" w:rsidRDefault="00C00964">
          <w:pPr>
            <w:pStyle w:val="5C98B4171D134ACCAF782FA0DC85AF4E"/>
          </w:pPr>
          <w:r w:rsidRPr="00E52810">
            <w:rPr>
              <w:lang w:bidi="de-DE"/>
            </w:rPr>
            <w:t>Datum | Uhrzeit</w:t>
          </w:r>
        </w:p>
      </w:docPartBody>
    </w:docPart>
    <w:docPart>
      <w:docPartPr>
        <w:name w:val="CD8269C3576344D790EDF1D0D6ADAE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9A1AF5-7302-483D-BC0D-06531ED68FAD}"/>
      </w:docPartPr>
      <w:docPartBody>
        <w:p w:rsidR="00000000" w:rsidRDefault="00C00964">
          <w:pPr>
            <w:pStyle w:val="CD8269C3576344D790EDF1D0D6ADAE01"/>
          </w:pPr>
          <w:r>
            <w:rPr>
              <w:lang w:bidi="de-DE"/>
            </w:rPr>
            <w:t>Geplante Dauer</w:t>
          </w:r>
        </w:p>
      </w:docPartBody>
    </w:docPart>
    <w:docPart>
      <w:docPartPr>
        <w:name w:val="6F480241102543BFBBD835CDCB1202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914CB0-70EE-44DD-AF8E-47A0A4C6C5F0}"/>
      </w:docPartPr>
      <w:docPartBody>
        <w:p w:rsidR="00000000" w:rsidRDefault="00C00964">
          <w:pPr>
            <w:pStyle w:val="6F480241102543BFBBD835CDCB1202BF"/>
          </w:pPr>
          <w:r>
            <w:rPr>
              <w:rStyle w:val="SchwacheHervorhebung"/>
              <w:lang w:bidi="de-DE"/>
            </w:rPr>
            <w:t>Zeit</w:t>
          </w:r>
        </w:p>
      </w:docPartBody>
    </w:docPart>
    <w:docPart>
      <w:docPartPr>
        <w:name w:val="814757EEC4A74E1D890E2388900CA3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6BE88-D56D-46B3-978F-EAA01368C8A2}"/>
      </w:docPartPr>
      <w:docPartBody>
        <w:p w:rsidR="00000000" w:rsidRDefault="00C00964">
          <w:pPr>
            <w:pStyle w:val="814757EEC4A74E1D890E2388900CA396"/>
          </w:pPr>
          <w:r>
            <w:rPr>
              <w:lang w:bidi="de-DE"/>
            </w:rPr>
            <w:t>Thema der Agenda</w:t>
          </w:r>
        </w:p>
      </w:docPartBody>
    </w:docPart>
    <w:docPart>
      <w:docPartPr>
        <w:name w:val="1683683545984BED93073483B4CE3E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77E353-DCED-4E51-9BCC-64E554419626}"/>
      </w:docPartPr>
      <w:docPartBody>
        <w:p w:rsidR="00000000" w:rsidRDefault="00C00964">
          <w:pPr>
            <w:pStyle w:val="1683683545984BED93073483B4CE3E19"/>
          </w:pPr>
          <w:r>
            <w:rPr>
              <w:rStyle w:val="SchwacheHervorhebung"/>
              <w:lang w:bidi="de-DE"/>
            </w:rPr>
            <w:t>Thema</w:t>
          </w:r>
        </w:p>
      </w:docPartBody>
    </w:docPart>
    <w:docPart>
      <w:docPartPr>
        <w:name w:val="125EEB39C4C44704B74CE73F19B39A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9C77DD-6F67-4E3C-8A1C-02197DA67E81}"/>
      </w:docPartPr>
      <w:docPartBody>
        <w:p w:rsidR="00000000" w:rsidRDefault="00C00964">
          <w:pPr>
            <w:pStyle w:val="125EEB39C4C44704B74CE73F19B39AD6"/>
          </w:pPr>
          <w:r>
            <w:rPr>
              <w:lang w:bidi="de-DE"/>
            </w:rPr>
            <w:t>Referent</w:t>
          </w:r>
        </w:p>
      </w:docPartBody>
    </w:docPart>
    <w:docPart>
      <w:docPartPr>
        <w:name w:val="EE82730F993C41CB836BB5D7CA3B09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7FAAE2-7D4E-486E-BDA4-709F9C9084CA}"/>
      </w:docPartPr>
      <w:docPartBody>
        <w:p w:rsidR="00000000" w:rsidRDefault="00C00964">
          <w:pPr>
            <w:pStyle w:val="EE82730F993C41CB836BB5D7CA3B094F"/>
          </w:pPr>
          <w:r>
            <w:rPr>
              <w:rStyle w:val="SchwacheHervorhebung"/>
              <w:lang w:bidi="de-DE"/>
            </w:rPr>
            <w:t>Name</w:t>
          </w:r>
        </w:p>
      </w:docPartBody>
    </w:docPart>
    <w:docPart>
      <w:docPartPr>
        <w:name w:val="87A2C55139B74CA9BC6287D07771CC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A2CCA7-4696-4CB7-A284-C4513F0EB926}"/>
      </w:docPartPr>
      <w:docPartBody>
        <w:p w:rsidR="00000000" w:rsidRDefault="00C00964">
          <w:pPr>
            <w:pStyle w:val="87A2C55139B74CA9BC6287D07771CCA6"/>
          </w:pPr>
          <w:r>
            <w:rPr>
              <w:lang w:bidi="de-DE"/>
            </w:rPr>
            <w:t>Diskussion</w:t>
          </w:r>
        </w:p>
      </w:docPartBody>
    </w:docPart>
    <w:docPart>
      <w:docPartPr>
        <w:name w:val="6317126A929347A5B707F541FC66CA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057FA7-CA74-402A-821C-0EF1110D40E9}"/>
      </w:docPartPr>
      <w:docPartBody>
        <w:p w:rsidR="00000000" w:rsidRDefault="00C00964">
          <w:pPr>
            <w:pStyle w:val="6317126A929347A5B707F541FC66CAC2"/>
          </w:pPr>
          <w:r>
            <w:rPr>
              <w:lang w:bidi="de-DE"/>
            </w:rPr>
            <w:t>Unterhaltung</w:t>
          </w:r>
        </w:p>
      </w:docPartBody>
    </w:docPart>
    <w:docPart>
      <w:docPartPr>
        <w:name w:val="1D0ECD4084DB4349827A5A0F04272F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14E048-6299-4949-B36F-62E73165C9C4}"/>
      </w:docPartPr>
      <w:docPartBody>
        <w:p w:rsidR="00000000" w:rsidRDefault="00C00964">
          <w:pPr>
            <w:pStyle w:val="1D0ECD4084DB4349827A5A0F04272F1D"/>
          </w:pPr>
          <w:r>
            <w:rPr>
              <w:lang w:bidi="de-DE"/>
            </w:rPr>
            <w:t>Fazit</w:t>
          </w:r>
        </w:p>
      </w:docPartBody>
    </w:docPart>
    <w:docPart>
      <w:docPartPr>
        <w:name w:val="60A9F740ED0C4C51A078E1ABC7B85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72BABB-1159-4693-AAED-31CDDE86D92B}"/>
      </w:docPartPr>
      <w:docPartBody>
        <w:p w:rsidR="00000000" w:rsidRDefault="00C00964">
          <w:pPr>
            <w:pStyle w:val="60A9F740ED0C4C51A078E1ABC7B85632"/>
          </w:pPr>
          <w:r>
            <w:rPr>
              <w:lang w:bidi="de-DE"/>
            </w:rPr>
            <w:t>Schlussbemerkung</w:t>
          </w:r>
        </w:p>
      </w:docPartBody>
    </w:docPart>
    <w:docPart>
      <w:docPartPr>
        <w:name w:val="0EC5E3678A9D4BCCBF7AEE75101997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06B2F7-452A-4E90-A994-71E05184709E}"/>
      </w:docPartPr>
      <w:docPartBody>
        <w:p w:rsidR="00000000" w:rsidRDefault="00C00964">
          <w:pPr>
            <w:pStyle w:val="0EC5E3678A9D4BCCBF7AEE751019972E"/>
          </w:pPr>
          <w:r w:rsidRPr="00E52810">
            <w:rPr>
              <w:lang w:bidi="de-DE"/>
            </w:rPr>
            <w:t>Aktionspunkte</w:t>
          </w:r>
        </w:p>
      </w:docPartBody>
    </w:docPart>
    <w:docPart>
      <w:docPartPr>
        <w:name w:val="A2607BE096474675A54BEB63CDC45D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F2E488-E82D-4348-A521-54D532A3C1BD}"/>
      </w:docPartPr>
      <w:docPartBody>
        <w:p w:rsidR="00000000" w:rsidRDefault="00C00964">
          <w:pPr>
            <w:pStyle w:val="A2607BE096474675A54BEB63CDC45D60"/>
          </w:pPr>
          <w:r w:rsidRPr="00E52810">
            <w:rPr>
              <w:lang w:bidi="de-DE"/>
            </w:rPr>
            <w:t>Zuständige Person</w:t>
          </w:r>
        </w:p>
      </w:docPartBody>
    </w:docPart>
    <w:docPart>
      <w:docPartPr>
        <w:name w:val="E0C1243BFC2E4CBF828F75A65A37C1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326914-1905-419E-97AE-0BFCDD9B8569}"/>
      </w:docPartPr>
      <w:docPartBody>
        <w:p w:rsidR="00000000" w:rsidRDefault="00C00964">
          <w:pPr>
            <w:pStyle w:val="E0C1243BFC2E4CBF828F75A65A37C1BA"/>
          </w:pPr>
          <w:r w:rsidRPr="00E52810">
            <w:rPr>
              <w:lang w:bidi="de-DE"/>
            </w:rPr>
            <w:t>Stichtag</w:t>
          </w:r>
        </w:p>
      </w:docPartBody>
    </w:docPart>
    <w:docPart>
      <w:docPartPr>
        <w:name w:val="242F430B601048C2A84E668EAF60F6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D5E3D0-B594-42E1-93EA-383D4869FD0E}"/>
      </w:docPartPr>
      <w:docPartBody>
        <w:p w:rsidR="00000000" w:rsidRDefault="00C00964">
          <w:pPr>
            <w:pStyle w:val="242F430B601048C2A84E668EAF60F642"/>
          </w:pPr>
          <w:r w:rsidRPr="00E52810">
            <w:rPr>
              <w:lang w:bidi="de-DE"/>
            </w:rPr>
            <w:t>Thema 1</w:t>
          </w:r>
        </w:p>
      </w:docPartBody>
    </w:docPart>
    <w:docPart>
      <w:docPartPr>
        <w:name w:val="2063BF0A4DEF4527A76A3CCA466AC3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ACB367-68B3-4AB3-B405-878B780BB742}"/>
      </w:docPartPr>
      <w:docPartBody>
        <w:p w:rsidR="00000000" w:rsidRDefault="00C00964">
          <w:pPr>
            <w:pStyle w:val="2063BF0A4DEF4527A76A3CCA466AC3FB"/>
          </w:pPr>
          <w:r w:rsidRPr="00E52810">
            <w:rPr>
              <w:lang w:bidi="de-DE"/>
            </w:rPr>
            <w:t>Name des Referenten</w:t>
          </w:r>
        </w:p>
      </w:docPartBody>
    </w:docPart>
    <w:docPart>
      <w:docPartPr>
        <w:name w:val="A47A279F340B41CC90E2A397C0E87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E46DD6-0B41-4F9E-A7C7-ACB01B0F8ACD}"/>
      </w:docPartPr>
      <w:docPartBody>
        <w:p w:rsidR="00000000" w:rsidRDefault="00C00964">
          <w:pPr>
            <w:pStyle w:val="A47A279F340B41CC90E2A397C0E87568"/>
          </w:pPr>
          <w:r w:rsidRPr="00E52810">
            <w:rPr>
              <w:lang w:bidi="de-DE"/>
            </w:rPr>
            <w:t>Datum | Uhrzeit</w:t>
          </w:r>
        </w:p>
      </w:docPartBody>
    </w:docPart>
    <w:docPart>
      <w:docPartPr>
        <w:name w:val="C84CCAAF614C470B9BE35A8683CB0F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F341D4-5679-4E93-8721-664CB47418DC}"/>
      </w:docPartPr>
      <w:docPartBody>
        <w:p w:rsidR="00000000" w:rsidRDefault="00C00964">
          <w:pPr>
            <w:pStyle w:val="C84CCAAF614C470B9BE35A8683CB0F6C"/>
          </w:pPr>
          <w:r w:rsidRPr="00E52810">
            <w:rPr>
              <w:lang w:bidi="de-DE"/>
            </w:rPr>
            <w:t>Thema 2</w:t>
          </w:r>
        </w:p>
      </w:docPartBody>
    </w:docPart>
    <w:docPart>
      <w:docPartPr>
        <w:name w:val="F45EA680AB2041AEA524FD44B8E65D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23D6A6-6AE7-425C-B6A2-E7254BFB9210}"/>
      </w:docPartPr>
      <w:docPartBody>
        <w:p w:rsidR="00000000" w:rsidRDefault="00C00964">
          <w:pPr>
            <w:pStyle w:val="F45EA680AB2041AEA524FD44B8E65D39"/>
          </w:pPr>
          <w:r w:rsidRPr="00E52810">
            <w:rPr>
              <w:lang w:bidi="de-DE"/>
            </w:rPr>
            <w:t>Name des Referenten</w:t>
          </w:r>
        </w:p>
      </w:docPartBody>
    </w:docPart>
    <w:docPart>
      <w:docPartPr>
        <w:name w:val="D1AA1B2B664346C78D18C345BEB3EF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95C939-26B3-4830-A32F-6B094C0E4DA1}"/>
      </w:docPartPr>
      <w:docPartBody>
        <w:p w:rsidR="00000000" w:rsidRDefault="00C00964">
          <w:pPr>
            <w:pStyle w:val="D1AA1B2B664346C78D18C345BEB3EF1A"/>
          </w:pPr>
          <w:r w:rsidRPr="00E52810">
            <w:rPr>
              <w:lang w:bidi="de-DE"/>
            </w:rPr>
            <w:t>Datum | Uhrzeit</w:t>
          </w:r>
        </w:p>
      </w:docPartBody>
    </w:docPart>
    <w:docPart>
      <w:docPartPr>
        <w:name w:val="864DAAE080604AC988B39861AC08CF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6DD47A-214C-4961-B3ED-ADB8349B51DC}"/>
      </w:docPartPr>
      <w:docPartBody>
        <w:p w:rsidR="00000000" w:rsidRDefault="00C00964">
          <w:pPr>
            <w:pStyle w:val="864DAAE080604AC988B39861AC08CF3D"/>
          </w:pPr>
          <w:r w:rsidRPr="00A979E1">
            <w:rPr>
              <w:lang w:bidi="de-DE"/>
            </w:rPr>
            <w:t>Geplante Dauer</w:t>
          </w:r>
        </w:p>
      </w:docPartBody>
    </w:docPart>
    <w:docPart>
      <w:docPartPr>
        <w:name w:val="5C8E94C670F44F5B9C73BC8C5CA1A4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180D7E-6080-45BC-8E7A-6DB73F574E13}"/>
      </w:docPartPr>
      <w:docPartBody>
        <w:p w:rsidR="00000000" w:rsidRDefault="00C00964">
          <w:pPr>
            <w:pStyle w:val="5C8E94C670F44F5B9C73BC8C5CA1A430"/>
          </w:pPr>
          <w:r w:rsidRPr="00A979E1">
            <w:rPr>
              <w:lang w:bidi="de-DE"/>
            </w:rPr>
            <w:t>Zeit</w:t>
          </w:r>
        </w:p>
      </w:docPartBody>
    </w:docPart>
    <w:docPart>
      <w:docPartPr>
        <w:name w:val="C8F6C64CA5BC45F1A2A052A39FE93D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DF5EBB-8F6D-40C0-9D48-4D5E4E1FD046}"/>
      </w:docPartPr>
      <w:docPartBody>
        <w:p w:rsidR="00000000" w:rsidRDefault="00C00964">
          <w:pPr>
            <w:pStyle w:val="C8F6C64CA5BC45F1A2A052A39FE93D74"/>
          </w:pPr>
          <w:r w:rsidRPr="00A979E1">
            <w:rPr>
              <w:lang w:bidi="de-DE"/>
            </w:rPr>
            <w:t>Thema der Agenda</w:t>
          </w:r>
        </w:p>
      </w:docPartBody>
    </w:docPart>
    <w:docPart>
      <w:docPartPr>
        <w:name w:val="6F00273A91984DDB9A248F3559741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53735C-3D87-40D6-8AE8-9561DB20BFA5}"/>
      </w:docPartPr>
      <w:docPartBody>
        <w:p w:rsidR="00000000" w:rsidRDefault="00C00964">
          <w:pPr>
            <w:pStyle w:val="6F00273A91984DDB9A248F355974140C"/>
          </w:pPr>
          <w:r w:rsidRPr="00A979E1">
            <w:rPr>
              <w:lang w:bidi="de-DE"/>
            </w:rPr>
            <w:t>Thema</w:t>
          </w:r>
        </w:p>
      </w:docPartBody>
    </w:docPart>
    <w:docPart>
      <w:docPartPr>
        <w:name w:val="F8A9E3DC6DDA46A89B9611E4AA295C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179B9D-72F8-4862-BB30-27A3FFAD8AA2}"/>
      </w:docPartPr>
      <w:docPartBody>
        <w:p w:rsidR="00000000" w:rsidRDefault="00C00964">
          <w:pPr>
            <w:pStyle w:val="F8A9E3DC6DDA46A89B9611E4AA295C44"/>
          </w:pPr>
          <w:r w:rsidRPr="00A979E1">
            <w:rPr>
              <w:lang w:bidi="de-DE"/>
            </w:rPr>
            <w:t>Referent</w:t>
          </w:r>
        </w:p>
      </w:docPartBody>
    </w:docPart>
    <w:docPart>
      <w:docPartPr>
        <w:name w:val="C73C2076C68E401892F19494A10313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05FD70-BBA0-407C-93ED-48696B95AAB5}"/>
      </w:docPartPr>
      <w:docPartBody>
        <w:p w:rsidR="00000000" w:rsidRDefault="00C00964">
          <w:pPr>
            <w:pStyle w:val="C73C2076C68E401892F19494A103133B"/>
          </w:pPr>
          <w:r w:rsidRPr="00A979E1">
            <w:rPr>
              <w:lang w:bidi="de-DE"/>
            </w:rPr>
            <w:t>Name</w:t>
          </w:r>
        </w:p>
      </w:docPartBody>
    </w:docPart>
    <w:docPart>
      <w:docPartPr>
        <w:name w:val="E5F35D4321C64A85AC1EC3CD2EFC73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BEFB21-33DF-416B-92D3-FB4776103A50}"/>
      </w:docPartPr>
      <w:docPartBody>
        <w:p w:rsidR="00000000" w:rsidRDefault="00C00964">
          <w:pPr>
            <w:pStyle w:val="E5F35D4321C64A85AC1EC3CD2EFC735E"/>
          </w:pPr>
          <w:r>
            <w:rPr>
              <w:lang w:bidi="de-DE"/>
            </w:rPr>
            <w:t>Diskussion</w:t>
          </w:r>
        </w:p>
      </w:docPartBody>
    </w:docPart>
    <w:docPart>
      <w:docPartPr>
        <w:name w:val="2B147C7B9C2849069A6D113D663551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C5421-64F7-48DE-BD40-B84A6143DFD8}"/>
      </w:docPartPr>
      <w:docPartBody>
        <w:p w:rsidR="00000000" w:rsidRDefault="00C00964">
          <w:pPr>
            <w:pStyle w:val="2B147C7B9C2849069A6D113D663551A2"/>
          </w:pPr>
          <w:r>
            <w:rPr>
              <w:lang w:bidi="de-DE"/>
            </w:rPr>
            <w:t>Unterhaltung</w:t>
          </w:r>
        </w:p>
      </w:docPartBody>
    </w:docPart>
    <w:docPart>
      <w:docPartPr>
        <w:name w:val="186918FE44DB4BE3AAE6A96434E23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BE33A8-EB8C-4829-BCE9-F7DCE5924297}"/>
      </w:docPartPr>
      <w:docPartBody>
        <w:p w:rsidR="00000000" w:rsidRDefault="00C00964">
          <w:pPr>
            <w:pStyle w:val="186918FE44DB4BE3AAE6A96434E23112"/>
          </w:pPr>
          <w:r>
            <w:rPr>
              <w:lang w:bidi="de-DE"/>
            </w:rPr>
            <w:t>Fazit</w:t>
          </w:r>
        </w:p>
      </w:docPartBody>
    </w:docPart>
    <w:docPart>
      <w:docPartPr>
        <w:name w:val="DA28BDE28EF748959E045841753EB8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68980B-3731-424F-91CD-81FF4D21DC0C}"/>
      </w:docPartPr>
      <w:docPartBody>
        <w:p w:rsidR="00000000" w:rsidRDefault="00C00964">
          <w:pPr>
            <w:pStyle w:val="DA28BDE28EF748959E045841753EB88D"/>
          </w:pPr>
          <w:r>
            <w:rPr>
              <w:lang w:bidi="de-DE"/>
            </w:rPr>
            <w:t>Schlussbemerkung</w:t>
          </w:r>
        </w:p>
      </w:docPartBody>
    </w:docPart>
    <w:docPart>
      <w:docPartPr>
        <w:name w:val="A4AB78F1DE1F4782B32EE23055A9EE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D6C01C-E4B4-41A8-9A80-B7ABAFBEC934}"/>
      </w:docPartPr>
      <w:docPartBody>
        <w:p w:rsidR="00000000" w:rsidRDefault="00C00964">
          <w:pPr>
            <w:pStyle w:val="A4AB78F1DE1F4782B32EE23055A9EE23"/>
          </w:pPr>
          <w:r w:rsidRPr="00E52810">
            <w:rPr>
              <w:lang w:bidi="de-DE"/>
            </w:rPr>
            <w:t>Aktionspunkte</w:t>
          </w:r>
        </w:p>
      </w:docPartBody>
    </w:docPart>
    <w:docPart>
      <w:docPartPr>
        <w:name w:val="7C69DDE50C1F4DF4ADE96897A1759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7494B5-0F82-4FBB-9C29-58DF5EBBA973}"/>
      </w:docPartPr>
      <w:docPartBody>
        <w:p w:rsidR="00000000" w:rsidRDefault="00C00964">
          <w:pPr>
            <w:pStyle w:val="7C69DDE50C1F4DF4ADE96897A1759FE8"/>
          </w:pPr>
          <w:r w:rsidRPr="00E52810">
            <w:rPr>
              <w:lang w:bidi="de-DE"/>
            </w:rPr>
            <w:t>Zuständige Person</w:t>
          </w:r>
        </w:p>
      </w:docPartBody>
    </w:docPart>
    <w:docPart>
      <w:docPartPr>
        <w:name w:val="D020B810A02840F2B443897F29C61E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D3879B-3069-48A6-8B03-DCA43F9A5985}"/>
      </w:docPartPr>
      <w:docPartBody>
        <w:p w:rsidR="00000000" w:rsidRDefault="00C00964">
          <w:pPr>
            <w:pStyle w:val="D020B810A02840F2B443897F29C61E58"/>
          </w:pPr>
          <w:r w:rsidRPr="00E52810">
            <w:rPr>
              <w:lang w:bidi="de-DE"/>
            </w:rPr>
            <w:t>Stichtag</w:t>
          </w:r>
        </w:p>
      </w:docPartBody>
    </w:docPart>
    <w:docPart>
      <w:docPartPr>
        <w:name w:val="843D1AF6CEE044078B46FE4710ABB7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ACF7AE-A147-4179-9E65-A7CE9D2ECAB4}"/>
      </w:docPartPr>
      <w:docPartBody>
        <w:p w:rsidR="00000000" w:rsidRDefault="00C00964">
          <w:pPr>
            <w:pStyle w:val="843D1AF6CEE044078B46FE4710ABB744"/>
          </w:pPr>
          <w:r w:rsidRPr="00E52810">
            <w:rPr>
              <w:lang w:bidi="de-DE"/>
            </w:rPr>
            <w:t>Thema 1</w:t>
          </w:r>
        </w:p>
      </w:docPartBody>
    </w:docPart>
    <w:docPart>
      <w:docPartPr>
        <w:name w:val="68C01DB843AF4B6A9CE713455E94EA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0131-0EF5-4E38-9D1F-C195816B396A}"/>
      </w:docPartPr>
      <w:docPartBody>
        <w:p w:rsidR="00000000" w:rsidRDefault="00C00964">
          <w:pPr>
            <w:pStyle w:val="68C01DB843AF4B6A9CE713455E94EAB8"/>
          </w:pPr>
          <w:r w:rsidRPr="00E52810">
            <w:rPr>
              <w:lang w:bidi="de-DE"/>
            </w:rPr>
            <w:t>Name des Referenten</w:t>
          </w:r>
        </w:p>
      </w:docPartBody>
    </w:docPart>
    <w:docPart>
      <w:docPartPr>
        <w:name w:val="B8BB44D33FE34372B574A5F6BC7101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D88C8D-977E-4C81-B152-DF1B54BEC21D}"/>
      </w:docPartPr>
      <w:docPartBody>
        <w:p w:rsidR="00000000" w:rsidRDefault="00C00964">
          <w:pPr>
            <w:pStyle w:val="B8BB44D33FE34372B574A5F6BC71019C"/>
          </w:pPr>
          <w:r w:rsidRPr="00E52810">
            <w:rPr>
              <w:lang w:bidi="de-DE"/>
            </w:rPr>
            <w:t>Datum | Uhrzeit</w:t>
          </w:r>
        </w:p>
      </w:docPartBody>
    </w:docPart>
    <w:docPart>
      <w:docPartPr>
        <w:name w:val="39A196B7FBF54271999279394FD6D4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95DE4D-19DF-4887-A823-ED72FA3EC5C4}"/>
      </w:docPartPr>
      <w:docPartBody>
        <w:p w:rsidR="00000000" w:rsidRDefault="00C00964">
          <w:pPr>
            <w:pStyle w:val="39A196B7FBF54271999279394FD6D41F"/>
          </w:pPr>
          <w:r w:rsidRPr="00E52810">
            <w:rPr>
              <w:lang w:bidi="de-DE"/>
            </w:rPr>
            <w:t>Thema 2</w:t>
          </w:r>
        </w:p>
      </w:docPartBody>
    </w:docPart>
    <w:docPart>
      <w:docPartPr>
        <w:name w:val="1CD7C92D3A8741199515C5F1111372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5C9E35-4D0B-463C-BFE2-26D7AE5161B5}"/>
      </w:docPartPr>
      <w:docPartBody>
        <w:p w:rsidR="00000000" w:rsidRDefault="00C00964">
          <w:pPr>
            <w:pStyle w:val="1CD7C92D3A8741199515C5F111137210"/>
          </w:pPr>
          <w:r w:rsidRPr="00E52810">
            <w:rPr>
              <w:lang w:bidi="de-DE"/>
            </w:rPr>
            <w:t>Name des Referenten</w:t>
          </w:r>
        </w:p>
      </w:docPartBody>
    </w:docPart>
    <w:docPart>
      <w:docPartPr>
        <w:name w:val="8E6E94CBF92240F282DECCB0C70FC6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B164D0-B339-4D95-A3C8-C10956A47841}"/>
      </w:docPartPr>
      <w:docPartBody>
        <w:p w:rsidR="00000000" w:rsidRDefault="00C00964">
          <w:pPr>
            <w:pStyle w:val="8E6E94CBF92240F282DECCB0C70FC646"/>
          </w:pPr>
          <w:r w:rsidRPr="00E52810">
            <w:rPr>
              <w:lang w:bidi="de-DE"/>
            </w:rPr>
            <w:t>Datum | Uhrzeit</w:t>
          </w:r>
        </w:p>
      </w:docPartBody>
    </w:docPart>
    <w:docPart>
      <w:docPartPr>
        <w:name w:val="B447FB1D5602495A9288C6297CE6B9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4F3536-14CE-408D-AA3F-BB9AB6044948}"/>
      </w:docPartPr>
      <w:docPartBody>
        <w:p w:rsidR="00000000" w:rsidRDefault="00C00964">
          <w:pPr>
            <w:pStyle w:val="B447FB1D5602495A9288C6297CE6B902"/>
          </w:pPr>
          <w:r>
            <w:rPr>
              <w:lang w:bidi="de-DE"/>
            </w:rPr>
            <w:t>Name des</w:t>
          </w:r>
        </w:p>
      </w:docPartBody>
    </w:docPart>
    <w:docPart>
      <w:docPartPr>
        <w:name w:val="99572F3CFCC644BFB70470193AA49B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9D880-C510-4809-8405-9DEF16F53757}"/>
      </w:docPartPr>
      <w:docPartBody>
        <w:p w:rsidR="00000000" w:rsidRDefault="00C00964">
          <w:pPr>
            <w:pStyle w:val="99572F3CFCC644BFB70470193AA49B02"/>
          </w:pPr>
          <w:r>
            <w:rPr>
              <w:lang w:bidi="de-DE"/>
            </w:rPr>
            <w:t>Namen der</w:t>
          </w:r>
        </w:p>
      </w:docPartBody>
    </w:docPart>
    <w:docPart>
      <w:docPartPr>
        <w:name w:val="B64C397B565F4D59AFCB934C2F80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B7AF31-000F-4E23-8AB7-E000C64ED19A}"/>
      </w:docPartPr>
      <w:docPartBody>
        <w:p w:rsidR="00000000" w:rsidRDefault="00C00964">
          <w:pPr>
            <w:pStyle w:val="B64C397B565F4D59AFCB934C2F803F55"/>
          </w:pPr>
          <w:r>
            <w:rPr>
              <w:lang w:bidi="de-DE"/>
            </w:rPr>
            <w:t>Experten</w:t>
          </w:r>
        </w:p>
      </w:docPartBody>
    </w:docPart>
    <w:docPart>
      <w:docPartPr>
        <w:name w:val="07AE3B0398014AEEA740A8D6F9D190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681696-403D-4E69-8C95-2437FFDBC79E}"/>
      </w:docPartPr>
      <w:docPartBody>
        <w:p w:rsidR="00000000" w:rsidRDefault="00C00964">
          <w:pPr>
            <w:pStyle w:val="07AE3B0398014AEEA740A8D6F9D190FD"/>
          </w:pPr>
          <w:r>
            <w:rPr>
              <w:lang w:bidi="de-DE"/>
            </w:rPr>
            <w:t>Besondere Anmerkungen</w:t>
          </w:r>
        </w:p>
      </w:docPartBody>
    </w:docPart>
    <w:docPart>
      <w:docPartPr>
        <w:name w:val="5AECCB2B85CC4DFC8FD3A21A9A7520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0BE8E8-77E6-48FE-9E45-EF9C13DEEDA6}"/>
      </w:docPartPr>
      <w:docPartBody>
        <w:p w:rsidR="00000000" w:rsidRDefault="00C00964">
          <w:pPr>
            <w:pStyle w:val="5AECCB2B85CC4DFC8FD3A21A9A7520E3"/>
          </w:pPr>
          <w:r>
            <w:rPr>
              <w:lang w:bidi="de-DE"/>
            </w:rPr>
            <w:t xml:space="preserve">Ergänzende Anmerkungen hier </w:t>
          </w:r>
          <w:r>
            <w:rPr>
              <w:lang w:bidi="de-DE"/>
            </w:rPr>
            <w:t>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64"/>
    <w:rsid w:val="00C0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5E13D2CDEF64D7188ACB73165D9B9C6">
    <w:name w:val="65E13D2CDEF64D7188ACB73165D9B9C6"/>
  </w:style>
  <w:style w:type="paragraph" w:customStyle="1" w:styleId="A0DB497847AD448FB0835756C598AA69">
    <w:name w:val="A0DB497847AD448FB0835756C598AA69"/>
  </w:style>
  <w:style w:type="character" w:styleId="SchwacherVerweis">
    <w:name w:val="Subtle Reference"/>
    <w:basedOn w:val="Absatz-Standardschriftart"/>
    <w:uiPriority w:val="2"/>
    <w:qFormat/>
    <w:rPr>
      <w:caps/>
      <w:smallCaps w:val="0"/>
      <w:color w:val="ED7D31" w:themeColor="accent2"/>
    </w:rPr>
  </w:style>
  <w:style w:type="paragraph" w:customStyle="1" w:styleId="4FBE0B8227DA4EBA80AD53D66924AED7">
    <w:name w:val="4FBE0B8227DA4EBA80AD53D66924AED7"/>
  </w:style>
  <w:style w:type="paragraph" w:customStyle="1" w:styleId="EF0B0E3EE2B74531AF813DF98CCF6360">
    <w:name w:val="EF0B0E3EE2B74531AF813DF98CCF6360"/>
  </w:style>
  <w:style w:type="character" w:styleId="SchwacheHervorhebung">
    <w:name w:val="Subtle Emphasis"/>
    <w:basedOn w:val="Absatz-Standardschriftart"/>
    <w:uiPriority w:val="10"/>
    <w:qFormat/>
    <w:rPr>
      <w:i/>
      <w:iCs/>
      <w:color w:val="auto"/>
    </w:rPr>
  </w:style>
  <w:style w:type="paragraph" w:customStyle="1" w:styleId="BF87A2A5E3214E909564F4E256C996B8">
    <w:name w:val="BF87A2A5E3214E909564F4E256C996B8"/>
  </w:style>
  <w:style w:type="paragraph" w:customStyle="1" w:styleId="ACE6CBAC3F844A65AB1D67D1E6ABA24F">
    <w:name w:val="ACE6CBAC3F844A65AB1D67D1E6ABA24F"/>
  </w:style>
  <w:style w:type="paragraph" w:customStyle="1" w:styleId="BF1926FCD90541D18F1717EEA3A137B2">
    <w:name w:val="BF1926FCD90541D18F1717EEA3A137B2"/>
  </w:style>
  <w:style w:type="paragraph" w:customStyle="1" w:styleId="37C257D3039D45A8A360BD977F25C4F6">
    <w:name w:val="37C257D3039D45A8A360BD977F25C4F6"/>
  </w:style>
  <w:style w:type="paragraph" w:customStyle="1" w:styleId="0697AB15980C49848CBEC7BF41DCD206">
    <w:name w:val="0697AB15980C49848CBEC7BF41DCD206"/>
  </w:style>
  <w:style w:type="paragraph" w:customStyle="1" w:styleId="A88D37A177CC43F4B048BE1E8E2DA80B">
    <w:name w:val="A88D37A177CC43F4B048BE1E8E2DA80B"/>
  </w:style>
  <w:style w:type="paragraph" w:customStyle="1" w:styleId="1C0FBE11F7A34B389B8677FBCCF96F66">
    <w:name w:val="1C0FBE11F7A34B389B8677FBCCF96F66"/>
  </w:style>
  <w:style w:type="paragraph" w:customStyle="1" w:styleId="A5DF3B05BB9B44B58D1481721DA3B1C9">
    <w:name w:val="A5DF3B05BB9B44B58D1481721DA3B1C9"/>
  </w:style>
  <w:style w:type="paragraph" w:customStyle="1" w:styleId="A9ED763FE5EF49C59302A3065D0D0834">
    <w:name w:val="A9ED763FE5EF49C59302A3065D0D0834"/>
  </w:style>
  <w:style w:type="paragraph" w:customStyle="1" w:styleId="D369EC5DC1644EE4A1DFEE1DC83CA47A">
    <w:name w:val="D369EC5DC1644EE4A1DFEE1DC83CA47A"/>
  </w:style>
  <w:style w:type="paragraph" w:customStyle="1" w:styleId="27959C4CE5824B10A8BC4AD19BFD5A3E">
    <w:name w:val="27959C4CE5824B10A8BC4AD19BFD5A3E"/>
  </w:style>
  <w:style w:type="paragraph" w:customStyle="1" w:styleId="ECB8D05B4F31430FA97A97BF8390614E">
    <w:name w:val="ECB8D05B4F31430FA97A97BF8390614E"/>
  </w:style>
  <w:style w:type="paragraph" w:customStyle="1" w:styleId="C18BF66D9152400D8C4254A2E11E1902">
    <w:name w:val="C18BF66D9152400D8C4254A2E11E1902"/>
  </w:style>
  <w:style w:type="paragraph" w:customStyle="1" w:styleId="4ADAAB3F535A45E38CB87EB1413826A0">
    <w:name w:val="4ADAAB3F535A45E38CB87EB1413826A0"/>
  </w:style>
  <w:style w:type="paragraph" w:customStyle="1" w:styleId="8E9BC7C8485F4053AB944C7B288AD5D4">
    <w:name w:val="8E9BC7C8485F4053AB944C7B288AD5D4"/>
  </w:style>
  <w:style w:type="paragraph" w:customStyle="1" w:styleId="9FA3084A357B4110B14562049D21C574">
    <w:name w:val="9FA3084A357B4110B14562049D21C574"/>
  </w:style>
  <w:style w:type="paragraph" w:customStyle="1" w:styleId="7C35AE67B3CB4CB98582509B3DA3E8FA">
    <w:name w:val="7C35AE67B3CB4CB98582509B3DA3E8FA"/>
  </w:style>
  <w:style w:type="paragraph" w:customStyle="1" w:styleId="109FDD718E2B40BDAA8B792D3964363A">
    <w:name w:val="109FDD718E2B40BDAA8B792D3964363A"/>
  </w:style>
  <w:style w:type="paragraph" w:customStyle="1" w:styleId="A0FCF51F8C7C45EA88C6738E54B1CA6F">
    <w:name w:val="A0FCF51F8C7C45EA88C6738E54B1CA6F"/>
  </w:style>
  <w:style w:type="paragraph" w:customStyle="1" w:styleId="0A0EF10A01E344D8B923D7323759050D">
    <w:name w:val="0A0EF10A01E344D8B923D7323759050D"/>
  </w:style>
  <w:style w:type="paragraph" w:customStyle="1" w:styleId="E5442DAB142E46EAA5570ECBD763A412">
    <w:name w:val="E5442DAB142E46EAA5570ECBD763A412"/>
  </w:style>
  <w:style w:type="paragraph" w:customStyle="1" w:styleId="1F3A1C2207DA440881AFC81F4DE16344">
    <w:name w:val="1F3A1C2207DA440881AFC81F4DE16344"/>
  </w:style>
  <w:style w:type="paragraph" w:customStyle="1" w:styleId="E5348E5CEBC14575B379391A5F205B4C">
    <w:name w:val="E5348E5CEBC14575B379391A5F205B4C"/>
  </w:style>
  <w:style w:type="paragraph" w:customStyle="1" w:styleId="D2E34E193FE7475992170D8982EB14B6">
    <w:name w:val="D2E34E193FE7475992170D8982EB14B6"/>
  </w:style>
  <w:style w:type="paragraph" w:customStyle="1" w:styleId="69784EA3527F4409A09E14D6EA789377">
    <w:name w:val="69784EA3527F4409A09E14D6EA789377"/>
  </w:style>
  <w:style w:type="paragraph" w:customStyle="1" w:styleId="1802CE69E86E48C7873913257AFE252F">
    <w:name w:val="1802CE69E86E48C7873913257AFE252F"/>
  </w:style>
  <w:style w:type="paragraph" w:customStyle="1" w:styleId="D6325B84132E4CCAB34720A5A44AF655">
    <w:name w:val="D6325B84132E4CCAB34720A5A44AF655"/>
  </w:style>
  <w:style w:type="paragraph" w:customStyle="1" w:styleId="7A45BBBC46544409A8C349F09A36621E">
    <w:name w:val="7A45BBBC46544409A8C349F09A36621E"/>
  </w:style>
  <w:style w:type="paragraph" w:customStyle="1" w:styleId="3AC33DD042B74279B691BFE7453AA03B">
    <w:name w:val="3AC33DD042B74279B691BFE7453AA03B"/>
  </w:style>
  <w:style w:type="paragraph" w:customStyle="1" w:styleId="DECE83A3327645899388C86E9E3585ED">
    <w:name w:val="DECE83A3327645899388C86E9E3585ED"/>
  </w:style>
  <w:style w:type="paragraph" w:customStyle="1" w:styleId="1FE8A997907B43A1820BE89F9864FEA8">
    <w:name w:val="1FE8A997907B43A1820BE89F9864FEA8"/>
  </w:style>
  <w:style w:type="paragraph" w:customStyle="1" w:styleId="CB1ABF6BB2564B11AC2CECD2C2499699">
    <w:name w:val="CB1ABF6BB2564B11AC2CECD2C2499699"/>
  </w:style>
  <w:style w:type="paragraph" w:customStyle="1" w:styleId="B1E03A3CEE6F4DDDBB25E58840AEC7DB">
    <w:name w:val="B1E03A3CEE6F4DDDBB25E58840AEC7DB"/>
  </w:style>
  <w:style w:type="paragraph" w:customStyle="1" w:styleId="4AA8BB8CDECA4879B62633F4139AB0E3">
    <w:name w:val="4AA8BB8CDECA4879B62633F4139AB0E3"/>
  </w:style>
  <w:style w:type="paragraph" w:customStyle="1" w:styleId="A3B374673591446994A49A50B8C242D4">
    <w:name w:val="A3B374673591446994A49A50B8C242D4"/>
  </w:style>
  <w:style w:type="paragraph" w:customStyle="1" w:styleId="73C671F55E6F4D19A03D6E2D3313066E">
    <w:name w:val="73C671F55E6F4D19A03D6E2D3313066E"/>
  </w:style>
  <w:style w:type="paragraph" w:customStyle="1" w:styleId="19DBCCED5B264A10B7028C20007767B5">
    <w:name w:val="19DBCCED5B264A10B7028C20007767B5"/>
  </w:style>
  <w:style w:type="paragraph" w:customStyle="1" w:styleId="2145AFCBF7954930AC14E1A5D624237F">
    <w:name w:val="2145AFCBF7954930AC14E1A5D624237F"/>
  </w:style>
  <w:style w:type="paragraph" w:customStyle="1" w:styleId="3C31F5799ECD4135A2DC4D3D758E8DE5">
    <w:name w:val="3C31F5799ECD4135A2DC4D3D758E8DE5"/>
  </w:style>
  <w:style w:type="paragraph" w:customStyle="1" w:styleId="44492565949041C4BEBD03066CD5AA0B">
    <w:name w:val="44492565949041C4BEBD03066CD5AA0B"/>
  </w:style>
  <w:style w:type="paragraph" w:customStyle="1" w:styleId="AF6ABC1F3F4F4095A4AC5A7935985329">
    <w:name w:val="AF6ABC1F3F4F4095A4AC5A7935985329"/>
  </w:style>
  <w:style w:type="paragraph" w:customStyle="1" w:styleId="9A8C6C1A28B3424AAC9076C7745F2818">
    <w:name w:val="9A8C6C1A28B3424AAC9076C7745F2818"/>
  </w:style>
  <w:style w:type="paragraph" w:customStyle="1" w:styleId="F84F52C5B9564F80AAF013F8495DC029">
    <w:name w:val="F84F52C5B9564F80AAF013F8495DC029"/>
  </w:style>
  <w:style w:type="paragraph" w:customStyle="1" w:styleId="6CB4F26C1D8D4CAFB9AC3EF3F218E404">
    <w:name w:val="6CB4F26C1D8D4CAFB9AC3EF3F218E404"/>
  </w:style>
  <w:style w:type="paragraph" w:customStyle="1" w:styleId="AAB81E8DD4F149819780582D18B8856A">
    <w:name w:val="AAB81E8DD4F149819780582D18B8856A"/>
  </w:style>
  <w:style w:type="paragraph" w:customStyle="1" w:styleId="8D3E6D8EE7394E63B68C574ABB7FA101">
    <w:name w:val="8D3E6D8EE7394E63B68C574ABB7FA101"/>
  </w:style>
  <w:style w:type="paragraph" w:customStyle="1" w:styleId="5E59836C24744657834B84C49D4468FF">
    <w:name w:val="5E59836C24744657834B84C49D4468FF"/>
  </w:style>
  <w:style w:type="paragraph" w:customStyle="1" w:styleId="42F5CB6DBCA347E78B34FBB8DD9CF8CF">
    <w:name w:val="42F5CB6DBCA347E78B34FBB8DD9CF8CF"/>
  </w:style>
  <w:style w:type="paragraph" w:customStyle="1" w:styleId="2EEB22465FA44DCB895C4C0FAA1F934B">
    <w:name w:val="2EEB22465FA44DCB895C4C0FAA1F934B"/>
  </w:style>
  <w:style w:type="paragraph" w:customStyle="1" w:styleId="54925BDFF84C41BD9B6958B24F70498F">
    <w:name w:val="54925BDFF84C41BD9B6958B24F70498F"/>
  </w:style>
  <w:style w:type="paragraph" w:customStyle="1" w:styleId="809FEDF626DE4602B49E61CC945FF697">
    <w:name w:val="809FEDF626DE4602B49E61CC945FF697"/>
  </w:style>
  <w:style w:type="paragraph" w:customStyle="1" w:styleId="5C98B4171D134ACCAF782FA0DC85AF4E">
    <w:name w:val="5C98B4171D134ACCAF782FA0DC85AF4E"/>
  </w:style>
  <w:style w:type="paragraph" w:customStyle="1" w:styleId="CD8269C3576344D790EDF1D0D6ADAE01">
    <w:name w:val="CD8269C3576344D790EDF1D0D6ADAE01"/>
  </w:style>
  <w:style w:type="paragraph" w:customStyle="1" w:styleId="6F480241102543BFBBD835CDCB1202BF">
    <w:name w:val="6F480241102543BFBBD835CDCB1202BF"/>
  </w:style>
  <w:style w:type="paragraph" w:customStyle="1" w:styleId="814757EEC4A74E1D890E2388900CA396">
    <w:name w:val="814757EEC4A74E1D890E2388900CA396"/>
  </w:style>
  <w:style w:type="paragraph" w:customStyle="1" w:styleId="1683683545984BED93073483B4CE3E19">
    <w:name w:val="1683683545984BED93073483B4CE3E19"/>
  </w:style>
  <w:style w:type="paragraph" w:customStyle="1" w:styleId="125EEB39C4C44704B74CE73F19B39AD6">
    <w:name w:val="125EEB39C4C44704B74CE73F19B39AD6"/>
  </w:style>
  <w:style w:type="paragraph" w:customStyle="1" w:styleId="EE82730F993C41CB836BB5D7CA3B094F">
    <w:name w:val="EE82730F993C41CB836BB5D7CA3B094F"/>
  </w:style>
  <w:style w:type="paragraph" w:customStyle="1" w:styleId="87A2C55139B74CA9BC6287D07771CCA6">
    <w:name w:val="87A2C55139B74CA9BC6287D07771CCA6"/>
  </w:style>
  <w:style w:type="paragraph" w:customStyle="1" w:styleId="6317126A929347A5B707F541FC66CAC2">
    <w:name w:val="6317126A929347A5B707F541FC66CAC2"/>
  </w:style>
  <w:style w:type="paragraph" w:customStyle="1" w:styleId="1D0ECD4084DB4349827A5A0F04272F1D">
    <w:name w:val="1D0ECD4084DB4349827A5A0F04272F1D"/>
  </w:style>
  <w:style w:type="paragraph" w:customStyle="1" w:styleId="60A9F740ED0C4C51A078E1ABC7B85632">
    <w:name w:val="60A9F740ED0C4C51A078E1ABC7B85632"/>
  </w:style>
  <w:style w:type="paragraph" w:customStyle="1" w:styleId="0EC5E3678A9D4BCCBF7AEE751019972E">
    <w:name w:val="0EC5E3678A9D4BCCBF7AEE751019972E"/>
  </w:style>
  <w:style w:type="paragraph" w:customStyle="1" w:styleId="A2607BE096474675A54BEB63CDC45D60">
    <w:name w:val="A2607BE096474675A54BEB63CDC45D60"/>
  </w:style>
  <w:style w:type="paragraph" w:customStyle="1" w:styleId="E0C1243BFC2E4CBF828F75A65A37C1BA">
    <w:name w:val="E0C1243BFC2E4CBF828F75A65A37C1BA"/>
  </w:style>
  <w:style w:type="paragraph" w:customStyle="1" w:styleId="242F430B601048C2A84E668EAF60F642">
    <w:name w:val="242F430B601048C2A84E668EAF60F642"/>
  </w:style>
  <w:style w:type="paragraph" w:customStyle="1" w:styleId="2063BF0A4DEF4527A76A3CCA466AC3FB">
    <w:name w:val="2063BF0A4DEF4527A76A3CCA466AC3FB"/>
  </w:style>
  <w:style w:type="paragraph" w:customStyle="1" w:styleId="A47A279F340B41CC90E2A397C0E87568">
    <w:name w:val="A47A279F340B41CC90E2A397C0E87568"/>
  </w:style>
  <w:style w:type="paragraph" w:customStyle="1" w:styleId="C84CCAAF614C470B9BE35A8683CB0F6C">
    <w:name w:val="C84CCAAF614C470B9BE35A8683CB0F6C"/>
  </w:style>
  <w:style w:type="paragraph" w:customStyle="1" w:styleId="F45EA680AB2041AEA524FD44B8E65D39">
    <w:name w:val="F45EA680AB2041AEA524FD44B8E65D39"/>
  </w:style>
  <w:style w:type="paragraph" w:customStyle="1" w:styleId="D1AA1B2B664346C78D18C345BEB3EF1A">
    <w:name w:val="D1AA1B2B664346C78D18C345BEB3EF1A"/>
  </w:style>
  <w:style w:type="paragraph" w:customStyle="1" w:styleId="864DAAE080604AC988B39861AC08CF3D">
    <w:name w:val="864DAAE080604AC988B39861AC08CF3D"/>
  </w:style>
  <w:style w:type="paragraph" w:customStyle="1" w:styleId="5C8E94C670F44F5B9C73BC8C5CA1A430">
    <w:name w:val="5C8E94C670F44F5B9C73BC8C5CA1A430"/>
  </w:style>
  <w:style w:type="paragraph" w:customStyle="1" w:styleId="C8F6C64CA5BC45F1A2A052A39FE93D74">
    <w:name w:val="C8F6C64CA5BC45F1A2A052A39FE93D74"/>
  </w:style>
  <w:style w:type="paragraph" w:customStyle="1" w:styleId="6F00273A91984DDB9A248F355974140C">
    <w:name w:val="6F00273A91984DDB9A248F355974140C"/>
  </w:style>
  <w:style w:type="paragraph" w:customStyle="1" w:styleId="F8A9E3DC6DDA46A89B9611E4AA295C44">
    <w:name w:val="F8A9E3DC6DDA46A89B9611E4AA295C44"/>
  </w:style>
  <w:style w:type="paragraph" w:customStyle="1" w:styleId="C73C2076C68E401892F19494A103133B">
    <w:name w:val="C73C2076C68E401892F19494A103133B"/>
  </w:style>
  <w:style w:type="paragraph" w:customStyle="1" w:styleId="E5F35D4321C64A85AC1EC3CD2EFC735E">
    <w:name w:val="E5F35D4321C64A85AC1EC3CD2EFC735E"/>
  </w:style>
  <w:style w:type="paragraph" w:customStyle="1" w:styleId="2B147C7B9C2849069A6D113D663551A2">
    <w:name w:val="2B147C7B9C2849069A6D113D663551A2"/>
  </w:style>
  <w:style w:type="paragraph" w:customStyle="1" w:styleId="186918FE44DB4BE3AAE6A96434E23112">
    <w:name w:val="186918FE44DB4BE3AAE6A96434E23112"/>
  </w:style>
  <w:style w:type="paragraph" w:customStyle="1" w:styleId="DA28BDE28EF748959E045841753EB88D">
    <w:name w:val="DA28BDE28EF748959E045841753EB88D"/>
  </w:style>
  <w:style w:type="paragraph" w:customStyle="1" w:styleId="A4AB78F1DE1F4782B32EE23055A9EE23">
    <w:name w:val="A4AB78F1DE1F4782B32EE23055A9EE23"/>
  </w:style>
  <w:style w:type="paragraph" w:customStyle="1" w:styleId="7C69DDE50C1F4DF4ADE96897A1759FE8">
    <w:name w:val="7C69DDE50C1F4DF4ADE96897A1759FE8"/>
  </w:style>
  <w:style w:type="paragraph" w:customStyle="1" w:styleId="D020B810A02840F2B443897F29C61E58">
    <w:name w:val="D020B810A02840F2B443897F29C61E58"/>
  </w:style>
  <w:style w:type="paragraph" w:customStyle="1" w:styleId="843D1AF6CEE044078B46FE4710ABB744">
    <w:name w:val="843D1AF6CEE044078B46FE4710ABB744"/>
  </w:style>
  <w:style w:type="paragraph" w:customStyle="1" w:styleId="68C01DB843AF4B6A9CE713455E94EAB8">
    <w:name w:val="68C01DB843AF4B6A9CE713455E94EAB8"/>
  </w:style>
  <w:style w:type="paragraph" w:customStyle="1" w:styleId="B8BB44D33FE34372B574A5F6BC71019C">
    <w:name w:val="B8BB44D33FE34372B574A5F6BC71019C"/>
  </w:style>
  <w:style w:type="paragraph" w:customStyle="1" w:styleId="39A196B7FBF54271999279394FD6D41F">
    <w:name w:val="39A196B7FBF54271999279394FD6D41F"/>
  </w:style>
  <w:style w:type="paragraph" w:customStyle="1" w:styleId="1CD7C92D3A8741199515C5F111137210">
    <w:name w:val="1CD7C92D3A8741199515C5F111137210"/>
  </w:style>
  <w:style w:type="paragraph" w:customStyle="1" w:styleId="8E6E94CBF92240F282DECCB0C70FC646">
    <w:name w:val="8E6E94CBF92240F282DECCB0C70FC646"/>
  </w:style>
  <w:style w:type="paragraph" w:customStyle="1" w:styleId="B447FB1D5602495A9288C6297CE6B902">
    <w:name w:val="B447FB1D5602495A9288C6297CE6B902"/>
  </w:style>
  <w:style w:type="paragraph" w:customStyle="1" w:styleId="99572F3CFCC644BFB70470193AA49B02">
    <w:name w:val="99572F3CFCC644BFB70470193AA49B02"/>
  </w:style>
  <w:style w:type="paragraph" w:customStyle="1" w:styleId="B64C397B565F4D59AFCB934C2F803F55">
    <w:name w:val="B64C397B565F4D59AFCB934C2F803F55"/>
  </w:style>
  <w:style w:type="paragraph" w:customStyle="1" w:styleId="07AE3B0398014AEEA740A8D6F9D190FD">
    <w:name w:val="07AE3B0398014AEEA740A8D6F9D190FD"/>
  </w:style>
  <w:style w:type="paragraph" w:customStyle="1" w:styleId="5AECCB2B85CC4DFC8FD3A21A9A7520E3">
    <w:name w:val="5AECCB2B85CC4DFC8FD3A21A9A752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Sitzungsprotokoll.dotx</Template>
  <TotalTime>0</TotalTime>
  <Pages>2</Pages>
  <Words>210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Lösch</dc:creator>
  <cp:lastModifiedBy>Martin Lösch</cp:lastModifiedBy>
  <cp:revision>1</cp:revision>
  <dcterms:created xsi:type="dcterms:W3CDTF">2020-05-19T22:15:00Z</dcterms:created>
  <dcterms:modified xsi:type="dcterms:W3CDTF">2020-05-19T22:16:00Z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